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63" w:type="pct"/>
        <w:jc w:val="center"/>
        <w:tblLayout w:type="fixed"/>
        <w:tblCellMar>
          <w:top w:w="108" w:type="dxa"/>
          <w:left w:w="0" w:type="dxa"/>
          <w:bottom w:w="36" w:type="dxa"/>
          <w:right w:w="14" w:type="dxa"/>
        </w:tblCellMar>
        <w:tblLook w:val="0000" w:firstRow="0" w:lastRow="0" w:firstColumn="0" w:lastColumn="0" w:noHBand="0" w:noVBand="0"/>
        <w:tblDescription w:val="Resume information table"/>
      </w:tblPr>
      <w:tblGrid>
        <w:gridCol w:w="1755"/>
        <w:gridCol w:w="4815"/>
        <w:gridCol w:w="1800"/>
        <w:gridCol w:w="2858"/>
      </w:tblGrid>
      <w:tr w:rsidR="000C6433" w:rsidRPr="00A5544B" w14:paraId="4ABE8898" w14:textId="77777777" w:rsidTr="00CF772E">
        <w:trPr>
          <w:trHeight w:val="430"/>
          <w:jc w:val="center"/>
        </w:trPr>
        <w:tc>
          <w:tcPr>
            <w:tcW w:w="6570" w:type="dxa"/>
            <w:gridSpan w:val="2"/>
            <w:tcBorders>
              <w:bottom w:val="single" w:sz="12" w:space="0" w:color="auto"/>
            </w:tcBorders>
            <w:vAlign w:val="center"/>
          </w:tcPr>
          <w:p w14:paraId="0C87F96D" w14:textId="77777777" w:rsidR="000C6433" w:rsidRPr="00D77213" w:rsidRDefault="000C6433" w:rsidP="000D3109">
            <w:pPr>
              <w:tabs>
                <w:tab w:val="right" w:pos="9360"/>
              </w:tabs>
              <w:spacing w:after="0" w:line="276" w:lineRule="auto"/>
              <w:rPr>
                <w:rFonts w:ascii="Georgia" w:hAnsi="Georgia" w:cs="Helvetica"/>
                <w:b/>
                <w:sz w:val="60"/>
                <w:szCs w:val="60"/>
              </w:rPr>
            </w:pPr>
            <w:r w:rsidRPr="00D77213">
              <w:rPr>
                <w:rFonts w:ascii="Georgia" w:hAnsi="Georgia" w:cs="Helvetica"/>
                <w:b/>
                <w:sz w:val="60"/>
                <w:szCs w:val="60"/>
              </w:rPr>
              <w:t>Gerard (Jed) Mijares</w:t>
            </w:r>
          </w:p>
        </w:tc>
        <w:tc>
          <w:tcPr>
            <w:tcW w:w="1800" w:type="dxa"/>
            <w:tcBorders>
              <w:bottom w:val="single" w:sz="12" w:space="0" w:color="auto"/>
            </w:tcBorders>
            <w:vAlign w:val="center"/>
          </w:tcPr>
          <w:p w14:paraId="3DB93950" w14:textId="77777777" w:rsidR="000C6433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(812)-217-2160</w:t>
            </w:r>
          </w:p>
          <w:p w14:paraId="52D11BC7" w14:textId="35311DC3" w:rsidR="00DB7237" w:rsidRPr="00187FE1" w:rsidRDefault="00DB7237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jed@mijar.es</w:t>
            </w:r>
          </w:p>
        </w:tc>
        <w:tc>
          <w:tcPr>
            <w:tcW w:w="2858" w:type="dxa"/>
            <w:tcBorders>
              <w:bottom w:val="single" w:sz="12" w:space="0" w:color="auto"/>
            </w:tcBorders>
            <w:vAlign w:val="center"/>
          </w:tcPr>
          <w:p w14:paraId="11CC2C0D" w14:textId="56DA28BD" w:rsidR="000C6433" w:rsidRPr="00187FE1" w:rsidRDefault="0030041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9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linkedin.com/in/g-mijares</w:t>
              </w:r>
            </w:hyperlink>
          </w:p>
          <w:p w14:paraId="1CF05376" w14:textId="6153A127" w:rsidR="000C6433" w:rsidRPr="00187FE1" w:rsidRDefault="00300413" w:rsidP="008B5785">
            <w:pPr>
              <w:tabs>
                <w:tab w:val="right" w:pos="9360"/>
              </w:tabs>
              <w:spacing w:after="0" w:line="288" w:lineRule="auto"/>
              <w:jc w:val="center"/>
              <w:rPr>
                <w:rFonts w:ascii="Georgia" w:hAnsi="Georgia" w:cs="Helvetica"/>
                <w:sz w:val="24"/>
                <w:szCs w:val="24"/>
              </w:rPr>
            </w:pPr>
            <w:hyperlink r:id="rId10" w:history="1">
              <w:r w:rsidR="000C6433" w:rsidRPr="0049035D">
                <w:rPr>
                  <w:rStyle w:val="Hyperlink"/>
                  <w:rFonts w:ascii="Georgia" w:hAnsi="Georgia" w:cs="Helvetica"/>
                  <w:sz w:val="24"/>
                  <w:szCs w:val="24"/>
                </w:rPr>
                <w:t>github.com/jedmijares</w:t>
              </w:r>
            </w:hyperlink>
          </w:p>
        </w:tc>
      </w:tr>
      <w:tr w:rsidR="00250D3B" w:rsidRPr="00A5544B" w14:paraId="5028AAF4" w14:textId="77777777" w:rsidTr="00D77213">
        <w:trPr>
          <w:trHeight w:val="211"/>
          <w:jc w:val="center"/>
        </w:trPr>
        <w:tc>
          <w:tcPr>
            <w:tcW w:w="1755" w:type="dxa"/>
            <w:tcBorders>
              <w:top w:val="single" w:sz="12" w:space="0" w:color="auto"/>
              <w:bottom w:val="single" w:sz="2" w:space="0" w:color="auto"/>
            </w:tcBorders>
          </w:tcPr>
          <w:p w14:paraId="5AE782FD" w14:textId="20C33C01" w:rsidR="00250D3B" w:rsidRPr="006D5E92" w:rsidRDefault="00341856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EDUCATION</w:t>
            </w:r>
          </w:p>
        </w:tc>
        <w:tc>
          <w:tcPr>
            <w:tcW w:w="9473" w:type="dxa"/>
            <w:gridSpan w:val="3"/>
            <w:tcBorders>
              <w:top w:val="single" w:sz="12" w:space="0" w:color="auto"/>
              <w:bottom w:val="single" w:sz="2" w:space="0" w:color="auto"/>
            </w:tcBorders>
            <w:tcMar>
              <w:left w:w="115" w:type="dxa"/>
            </w:tcMar>
          </w:tcPr>
          <w:p w14:paraId="06C62A80" w14:textId="36A2F7DE" w:rsidR="00341856" w:rsidRPr="006D5E92" w:rsidRDefault="00341856" w:rsidP="00236E52">
            <w:pPr>
              <w:tabs>
                <w:tab w:val="right" w:pos="9360"/>
              </w:tabs>
              <w:spacing w:after="0" w:line="336" w:lineRule="auto"/>
              <w:jc w:val="both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University of Kentucky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GPA: 4.00</w:t>
            </w:r>
            <w:r w:rsidR="004E6CA7">
              <w:rPr>
                <w:rFonts w:ascii="Georgia" w:hAnsi="Georgia" w:cs="Helvetica"/>
                <w:b/>
                <w:sz w:val="24"/>
                <w:szCs w:val="24"/>
              </w:rPr>
              <w:t>/4.00</w:t>
            </w:r>
          </w:p>
          <w:p w14:paraId="7E990A2F" w14:textId="099C1AB2" w:rsidR="00CA6E7F" w:rsidRPr="006D5E92" w:rsidRDefault="00466B0A" w:rsidP="002541CB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Candidate for</w:t>
            </w:r>
            <w:r w:rsidR="002A0836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 B.S. </w:t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>in Computer Engineering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ab/>
            </w:r>
            <w:r w:rsidR="00F50A7F" w:rsidRPr="006D5E92">
              <w:rPr>
                <w:rFonts w:ascii="Georgia" w:hAnsi="Georgia" w:cs="Helvetica"/>
                <w:i/>
                <w:sz w:val="24"/>
                <w:szCs w:val="24"/>
              </w:rPr>
              <w:t xml:space="preserve">Anticipated: </w:t>
            </w:r>
            <w:r w:rsidR="00E867D7">
              <w:rPr>
                <w:rFonts w:ascii="Georgia" w:hAnsi="Georgia" w:cs="Helvetica"/>
                <w:i/>
                <w:sz w:val="24"/>
                <w:szCs w:val="24"/>
              </w:rPr>
              <w:t xml:space="preserve">Fall </w:t>
            </w:r>
            <w:r w:rsidR="00341856" w:rsidRPr="006D5E92">
              <w:rPr>
                <w:rFonts w:ascii="Georgia" w:hAnsi="Georgia" w:cs="Helvetica"/>
                <w:i/>
                <w:sz w:val="24"/>
                <w:szCs w:val="24"/>
              </w:rPr>
              <w:t>20</w:t>
            </w:r>
            <w:r w:rsidR="006D31B5" w:rsidRPr="006D5E92">
              <w:rPr>
                <w:rFonts w:ascii="Georgia" w:hAnsi="Georgia" w:cs="Helvetica"/>
                <w:i/>
                <w:sz w:val="24"/>
                <w:szCs w:val="24"/>
              </w:rPr>
              <w:t>2</w:t>
            </w:r>
            <w:r w:rsidR="00A50DCE">
              <w:rPr>
                <w:rFonts w:ascii="Georgia" w:hAnsi="Georgia" w:cs="Helvetica"/>
                <w:i/>
                <w:sz w:val="24"/>
                <w:szCs w:val="24"/>
              </w:rPr>
              <w:t>1</w:t>
            </w:r>
          </w:p>
        </w:tc>
      </w:tr>
      <w:tr w:rsidR="00532505" w:rsidRPr="00A5544B" w14:paraId="1571FF25" w14:textId="77777777" w:rsidTr="00D77213">
        <w:trPr>
          <w:trHeight w:val="409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4F9A2CF9" w14:textId="7F27F9A6" w:rsidR="00532505" w:rsidRPr="006D5E92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EXPERIENCE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17AA302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Universal Creative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Orlando, FL </w:t>
            </w:r>
          </w:p>
          <w:p w14:paraId="09DE8BBE" w14:textId="1CEA54D7" w:rsidR="009E0E08" w:rsidRPr="004E6CA7" w:rsidRDefault="004E6CA7" w:rsidP="009E0E0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>
              <w:rPr>
                <w:rFonts w:ascii="Georgia" w:hAnsi="Georgia" w:cs="Helvetica"/>
                <w:i/>
                <w:sz w:val="24"/>
                <w:szCs w:val="24"/>
              </w:rPr>
              <w:t xml:space="preserve">Parkwide 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>Systems Intern</w:t>
            </w:r>
            <w:r w:rsidR="009E0E08"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2019</w:t>
            </w:r>
            <w:r w:rsidR="00B77F95" w:rsidRPr="004E6CA7">
              <w:rPr>
                <w:rFonts w:ascii="Georgia" w:hAnsi="Georgia" w:cs="Helvetica"/>
                <w:i/>
                <w:sz w:val="24"/>
                <w:szCs w:val="24"/>
              </w:rPr>
              <w:t xml:space="preserve"> – Present</w:t>
            </w:r>
          </w:p>
          <w:p w14:paraId="555931CB" w14:textId="14B88CB1" w:rsidR="009E0E08" w:rsidRDefault="006A1786" w:rsidP="009E0E0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Created </w:t>
            </w:r>
            <w:r w:rsidR="00486E97">
              <w:rPr>
                <w:rFonts w:ascii="Georgia" w:hAnsi="Georgia" w:cs="Helvetica"/>
                <w:sz w:val="24"/>
                <w:szCs w:val="24"/>
              </w:rPr>
              <w:t>and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m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aintained </w:t>
            </w:r>
            <w:r>
              <w:rPr>
                <w:rFonts w:ascii="Georgia" w:hAnsi="Georgia" w:cs="Helvetica"/>
                <w:sz w:val="24"/>
                <w:szCs w:val="24"/>
              </w:rPr>
              <w:t>documents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with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AutoCAD</w:t>
            </w:r>
            <w:r w:rsidR="00CF772E">
              <w:rPr>
                <w:rFonts w:ascii="Georgia" w:hAnsi="Georgia" w:cs="Helvetica"/>
                <w:sz w:val="24"/>
                <w:szCs w:val="24"/>
              </w:rPr>
              <w:t xml:space="preserve"> and Excel</w:t>
            </w:r>
            <w:r w:rsidR="00AD1441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E0C9B">
              <w:rPr>
                <w:rFonts w:ascii="Georgia" w:hAnsi="Georgia" w:cs="Helvetica"/>
                <w:sz w:val="24"/>
                <w:szCs w:val="24"/>
              </w:rPr>
              <w:t xml:space="preserve">to </w:t>
            </w:r>
            <w:r w:rsidR="00C8324D">
              <w:rPr>
                <w:rFonts w:ascii="Georgia" w:hAnsi="Georgia" w:cs="Helvetica"/>
                <w:sz w:val="24"/>
                <w:szCs w:val="24"/>
              </w:rPr>
              <w:t>facilitate</w:t>
            </w:r>
            <w:r w:rsidR="00500530">
              <w:rPr>
                <w:rFonts w:ascii="Georgia" w:hAnsi="Georgia" w:cs="Helvetica"/>
                <w:sz w:val="24"/>
                <w:szCs w:val="24"/>
              </w:rPr>
              <w:t xml:space="preserve"> development of parkwide systems</w:t>
            </w:r>
            <w:r w:rsidR="002F1CAA">
              <w:rPr>
                <w:rFonts w:ascii="Georgia" w:hAnsi="Georgia" w:cs="Helvetica"/>
                <w:sz w:val="24"/>
                <w:szCs w:val="24"/>
              </w:rPr>
              <w:t xml:space="preserve"> including 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security, </w:t>
            </w:r>
            <w:r w:rsidR="004E6CA7">
              <w:rPr>
                <w:rFonts w:ascii="Georgia" w:hAnsi="Georgia" w:cs="Helvetica"/>
                <w:sz w:val="24"/>
                <w:szCs w:val="24"/>
              </w:rPr>
              <w:t>audio</w:t>
            </w:r>
            <w:r w:rsidR="000215F8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 w:rsidR="0046344E">
              <w:rPr>
                <w:rFonts w:ascii="Georgia" w:hAnsi="Georgia" w:cs="Helvetica"/>
                <w:sz w:val="24"/>
                <w:szCs w:val="24"/>
              </w:rPr>
              <w:t>Wi-Fi</w:t>
            </w:r>
          </w:p>
          <w:p w14:paraId="4477B8CD" w14:textId="5F9F427A" w:rsidR="00D77213" w:rsidRDefault="005C2960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Reviewed and annotated 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drawings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prepared by vendors using Bluebeam Revu</w:t>
            </w:r>
          </w:p>
          <w:p w14:paraId="7BC63CAD" w14:textId="13B431DE" w:rsidR="00800F4E" w:rsidRPr="00D77213" w:rsidRDefault="004B7751" w:rsidP="00D77213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Comm</w:t>
            </w:r>
            <w:bookmarkStart w:id="0" w:name="_GoBack"/>
            <w:bookmarkEnd w:id="0"/>
            <w:r>
              <w:rPr>
                <w:rFonts w:ascii="Georgia" w:hAnsi="Georgia" w:cs="Helvetica"/>
                <w:sz w:val="24"/>
                <w:szCs w:val="24"/>
              </w:rPr>
              <w:t>unicated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with managers </w:t>
            </w:r>
            <w:r>
              <w:rPr>
                <w:rFonts w:ascii="Georgia" w:hAnsi="Georgia" w:cs="Helvetica"/>
                <w:sz w:val="24"/>
                <w:szCs w:val="24"/>
              </w:rPr>
              <w:t>of</w:t>
            </w:r>
            <w:r w:rsidR="007653E8">
              <w:rPr>
                <w:rFonts w:ascii="Georgia" w:hAnsi="Georgia" w:cs="Helvetica"/>
                <w:sz w:val="24"/>
                <w:szCs w:val="24"/>
              </w:rPr>
              <w:t xml:space="preserve"> several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disciplines to create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 xml:space="preserve">an internal 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specification document </w:t>
            </w:r>
            <w:r w:rsidR="003E5A39">
              <w:rPr>
                <w:rFonts w:ascii="Georgia" w:hAnsi="Georgia" w:cs="Helvetica"/>
                <w:sz w:val="24"/>
                <w:szCs w:val="24"/>
              </w:rPr>
              <w:t>outlining</w:t>
            </w:r>
            <w:r w:rsidR="00996166">
              <w:rPr>
                <w:rFonts w:ascii="Georgia" w:hAnsi="Georgia" w:cs="Helvetica"/>
                <w:sz w:val="24"/>
                <w:szCs w:val="24"/>
              </w:rPr>
              <w:t xml:space="preserve"> over 30 parkwide systems</w:t>
            </w:r>
          </w:p>
          <w:p w14:paraId="7262DAB0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Midea America Research Center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Louisville, KY </w:t>
            </w:r>
          </w:p>
          <w:p w14:paraId="60D364B3" w14:textId="1F5301B3" w:rsidR="00532505" w:rsidRPr="004E6CA7" w:rsidRDefault="00532505" w:rsidP="002B050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Electronics Research and Development Co-op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Summer 2018</w:t>
            </w:r>
            <w:r w:rsidR="00D77213">
              <w:rPr>
                <w:rFonts w:ascii="Georgia" w:hAnsi="Georgia" w:cs="Helvetica"/>
                <w:i/>
                <w:sz w:val="24"/>
                <w:szCs w:val="24"/>
              </w:rPr>
              <w:t xml:space="preserve">, Summer </w:t>
            </w:r>
            <w:r w:rsidR="006D5E92" w:rsidRPr="004E6CA7">
              <w:rPr>
                <w:rFonts w:ascii="Georgia" w:hAnsi="Georgia" w:cs="Helvetica"/>
                <w:i/>
                <w:sz w:val="24"/>
                <w:szCs w:val="24"/>
              </w:rPr>
              <w:t>2019</w:t>
            </w:r>
          </w:p>
          <w:p w14:paraId="1ECE3E53" w14:textId="38748FD5" w:rsidR="00CA6E7F" w:rsidRDefault="00CA6E7F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Programmed in C++ to develop embedded prototypes for home appliances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>, and added functionality to software written by previous co-ops</w:t>
            </w:r>
          </w:p>
          <w:p w14:paraId="6ABEC21B" w14:textId="083CD389" w:rsidR="002076BD" w:rsidRPr="006D5E92" w:rsidRDefault="002076BD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 xml:space="preserve">Collaborated with software engineers at Midea’s San Jose office to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integrate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artificial intelligence</w:t>
            </w:r>
            <w:r w:rsidR="00C75206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800F4E">
              <w:rPr>
                <w:rFonts w:ascii="Georgia" w:hAnsi="Georgia" w:cs="Helvetica"/>
                <w:sz w:val="24"/>
                <w:szCs w:val="24"/>
              </w:rPr>
              <w:t>features</w:t>
            </w:r>
            <w:r w:rsidR="0049035D">
              <w:rPr>
                <w:rFonts w:ascii="Georgia" w:hAnsi="Georgia" w:cs="Helvetica"/>
                <w:sz w:val="24"/>
                <w:szCs w:val="24"/>
              </w:rPr>
              <w:t xml:space="preserve"> to a </w:t>
            </w:r>
            <w:r w:rsidR="00CC6401">
              <w:rPr>
                <w:rFonts w:ascii="Georgia" w:hAnsi="Georgia" w:cs="Helvetica"/>
                <w:sz w:val="24"/>
                <w:szCs w:val="24"/>
              </w:rPr>
              <w:t>system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D701C3">
              <w:rPr>
                <w:rFonts w:ascii="Georgia" w:hAnsi="Georgia" w:cs="Helvetica"/>
                <w:sz w:val="24"/>
                <w:szCs w:val="24"/>
              </w:rPr>
              <w:t>through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the Nvidia Jetson</w:t>
            </w:r>
            <w:r w:rsidR="00533219">
              <w:rPr>
                <w:rFonts w:ascii="Georgia" w:hAnsi="Georgia" w:cs="Helvetica"/>
                <w:sz w:val="24"/>
                <w:szCs w:val="24"/>
              </w:rPr>
              <w:t xml:space="preserve"> platform</w:t>
            </w:r>
          </w:p>
          <w:p w14:paraId="1B5B8DAB" w14:textId="5CEFF4BF" w:rsidR="006D5E92" w:rsidRPr="006D5E92" w:rsidRDefault="006D5E92" w:rsidP="000E2B98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Prepared </w:t>
            </w:r>
            <w:r w:rsidR="00103580">
              <w:rPr>
                <w:rFonts w:ascii="Georgia" w:hAnsi="Georgia" w:cs="Helvetica"/>
                <w:sz w:val="24"/>
                <w:szCs w:val="24"/>
              </w:rPr>
              <w:t>and presented training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for Midea's mechanical </w:t>
            </w:r>
            <w:r w:rsidR="003F6016">
              <w:rPr>
                <w:rFonts w:ascii="Georgia" w:hAnsi="Georgia" w:cs="Helvetica"/>
                <w:sz w:val="24"/>
                <w:szCs w:val="24"/>
              </w:rPr>
              <w:t xml:space="preserve">engineering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co-ops on Arduino hardware and programming for rapid prototyping</w:t>
            </w:r>
          </w:p>
          <w:p w14:paraId="4DDF6F88" w14:textId="77777777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>UK Solar Car Team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>University of Kentucky</w:t>
            </w:r>
          </w:p>
          <w:p w14:paraId="0DFD5B8C" w14:textId="77777777" w:rsidR="00532505" w:rsidRPr="004E6CA7" w:rsidRDefault="00532505" w:rsidP="00F50A7F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Electrical Team Member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 xml:space="preserve">Fall 2017 – Present    </w:t>
            </w:r>
          </w:p>
          <w:p w14:paraId="64F76A62" w14:textId="13DBE398" w:rsidR="00532505" w:rsidRPr="006D5E92" w:rsidRDefault="00532505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Electrically design</w:t>
            </w:r>
            <w:r w:rsidR="002541CB" w:rsidRPr="006D5E92">
              <w:rPr>
                <w:rFonts w:ascii="Georgia" w:hAnsi="Georgia" w:cs="Helvetica"/>
                <w:sz w:val="24"/>
                <w:szCs w:val="24"/>
              </w:rPr>
              <w:t>ed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car’s dashboard</w:t>
            </w:r>
            <w:r w:rsidR="006D5E92" w:rsidRPr="006D5E92">
              <w:rPr>
                <w:rFonts w:ascii="Georgia" w:hAnsi="Georgia" w:cs="Helvetica"/>
                <w:sz w:val="24"/>
                <w:szCs w:val="24"/>
              </w:rPr>
              <w:t xml:space="preserve"> and steering wheel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including</w:t>
            </w:r>
            <w:r w:rsidR="005A497C" w:rsidRPr="006D5E92">
              <w:rPr>
                <w:rFonts w:ascii="Georgia" w:hAnsi="Georgia" w:cs="Helvetica"/>
                <w:sz w:val="24"/>
                <w:szCs w:val="24"/>
              </w:rPr>
              <w:t xml:space="preserve"> defining functionality,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selecting components</w:t>
            </w:r>
            <w:r w:rsidR="009E0E08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and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 xml:space="preserve">PCB </w:t>
            </w:r>
            <w:r w:rsidR="009E0E08">
              <w:rPr>
                <w:rFonts w:ascii="Georgia" w:hAnsi="Georgia" w:cs="Helvetica"/>
                <w:sz w:val="24"/>
                <w:szCs w:val="24"/>
              </w:rPr>
              <w:t>design with Autodesk EAGLE</w:t>
            </w:r>
          </w:p>
          <w:p w14:paraId="02B928E4" w14:textId="4D8B3EE3" w:rsidR="00532505" w:rsidRDefault="00533219" w:rsidP="00F50A7F">
            <w:pPr>
              <w:pStyle w:val="ListParagraph"/>
              <w:numPr>
                <w:ilvl w:val="0"/>
                <w:numId w:val="16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Collaborated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with </w:t>
            </w:r>
            <w:r w:rsidR="00373433" w:rsidRPr="006D5E92">
              <w:rPr>
                <w:rFonts w:ascii="Georgia" w:hAnsi="Georgia" w:cs="Helvetica"/>
                <w:sz w:val="24"/>
                <w:szCs w:val="24"/>
              </w:rPr>
              <w:t xml:space="preserve">team 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>members o</w:t>
            </w:r>
            <w:r w:rsidR="001B1CD1" w:rsidRPr="006D5E92">
              <w:rPr>
                <w:rFonts w:ascii="Georgia" w:hAnsi="Georgia" w:cs="Helvetica"/>
                <w:sz w:val="24"/>
                <w:szCs w:val="24"/>
              </w:rPr>
              <w:t>f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various </w:t>
            </w:r>
            <w:r w:rsidR="006C2732">
              <w:rPr>
                <w:rFonts w:ascii="Georgia" w:hAnsi="Georgia" w:cs="Helvetica"/>
                <w:sz w:val="24"/>
                <w:szCs w:val="24"/>
              </w:rPr>
              <w:t>engineering fields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to define </w:t>
            </w:r>
            <w:r w:rsidR="002D6D8F" w:rsidRPr="006D5E92">
              <w:rPr>
                <w:rFonts w:ascii="Georgia" w:hAnsi="Georgia" w:cs="Helvetica"/>
                <w:sz w:val="24"/>
                <w:szCs w:val="24"/>
              </w:rPr>
              <w:t>mechanical</w:t>
            </w:r>
            <w:r w:rsidR="00532505" w:rsidRPr="006D5E92">
              <w:rPr>
                <w:rFonts w:ascii="Georgia" w:hAnsi="Georgia" w:cs="Helvetica"/>
                <w:sz w:val="24"/>
                <w:szCs w:val="24"/>
              </w:rPr>
              <w:t xml:space="preserve"> constraints and software requirements of electrical systems</w:t>
            </w:r>
          </w:p>
          <w:p w14:paraId="52A0392C" w14:textId="72866DFD" w:rsidR="004E6CA7" w:rsidRPr="004E6CA7" w:rsidRDefault="004E6CA7" w:rsidP="004E6CA7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Tau Beta Pi -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KY</w:t>
            </w:r>
            <w:r w:rsidR="003517AD">
              <w:rPr>
                <w:rFonts w:ascii="Georgia" w:hAnsi="Georgia" w:cs="Helvetica"/>
                <w:b/>
                <w:sz w:val="24"/>
                <w:szCs w:val="24"/>
              </w:rPr>
              <w:t xml:space="preserve"> </w:t>
            </w:r>
            <w:r w:rsidR="003517AD" w:rsidRPr="004E6CA7">
              <w:rPr>
                <w:rFonts w:ascii="Georgia" w:hAnsi="Georgia" w:cs="Helvetica"/>
                <w:b/>
                <w:sz w:val="24"/>
                <w:szCs w:val="24"/>
              </w:rPr>
              <w:t>Alpha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 xml:space="preserve"> Chapter</w:t>
            </w:r>
            <w:r w:rsidRPr="004E6CA7">
              <w:rPr>
                <w:rFonts w:ascii="Georgia" w:hAnsi="Georgia" w:cs="Helvetica"/>
                <w:b/>
                <w:sz w:val="24"/>
                <w:szCs w:val="24"/>
              </w:rPr>
              <w:tab/>
              <w:t xml:space="preserve">University of Kentucky </w:t>
            </w:r>
          </w:p>
          <w:p w14:paraId="0EBACF09" w14:textId="77777777" w:rsidR="0043685F" w:rsidRPr="004E6CA7" w:rsidRDefault="00532505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i/>
                <w:sz w:val="24"/>
                <w:szCs w:val="24"/>
              </w:rPr>
            </w:pP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>Engineering Peer Tutor</w:t>
            </w:r>
            <w:r w:rsidRPr="004E6CA7">
              <w:rPr>
                <w:rFonts w:ascii="Georgia" w:hAnsi="Georgia" w:cs="Helvetica"/>
                <w:i/>
                <w:sz w:val="24"/>
                <w:szCs w:val="24"/>
              </w:rPr>
              <w:tab/>
              <w:t>Fall 2018</w:t>
            </w:r>
          </w:p>
          <w:p w14:paraId="68BC28B1" w14:textId="22103CD2" w:rsidR="002541CB" w:rsidRPr="005E10FC" w:rsidRDefault="00532505" w:rsidP="005E10FC">
            <w:pPr>
              <w:pStyle w:val="ListParagraph"/>
              <w:numPr>
                <w:ilvl w:val="0"/>
                <w:numId w:val="21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>Assisted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0E4F77" w:rsidRPr="006D5E92">
              <w:rPr>
                <w:rFonts w:ascii="Georgia" w:hAnsi="Georgia" w:cs="Helvetica"/>
                <w:sz w:val="24"/>
                <w:szCs w:val="24"/>
              </w:rPr>
              <w:t xml:space="preserve">students </w:t>
            </w:r>
            <w:r w:rsidR="000E4F77">
              <w:rPr>
                <w:rFonts w:ascii="Georgia" w:hAnsi="Georgia" w:cs="Helvetica"/>
                <w:sz w:val="24"/>
                <w:szCs w:val="24"/>
              </w:rPr>
              <w:t>with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 engineering and computer science coursewor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k</w:t>
            </w:r>
          </w:p>
        </w:tc>
      </w:tr>
      <w:tr w:rsidR="00BE2FFF" w:rsidRPr="00A5544B" w14:paraId="0D489217" w14:textId="77777777" w:rsidTr="00D77213">
        <w:trPr>
          <w:trHeight w:val="1584"/>
          <w:jc w:val="center"/>
        </w:trPr>
        <w:tc>
          <w:tcPr>
            <w:tcW w:w="1755" w:type="dxa"/>
            <w:tcBorders>
              <w:top w:val="single" w:sz="2" w:space="0" w:color="auto"/>
              <w:bottom w:val="single" w:sz="2" w:space="0" w:color="auto"/>
            </w:tcBorders>
            <w:tcMar>
              <w:bottom w:w="0" w:type="dxa"/>
            </w:tcMar>
          </w:tcPr>
          <w:p w14:paraId="43333279" w14:textId="35599934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PROJECTS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  <w:bottom w:val="single" w:sz="2" w:space="0" w:color="auto"/>
            </w:tcBorders>
            <w:tcMar>
              <w:left w:w="115" w:type="dxa"/>
              <w:bottom w:w="0" w:type="dxa"/>
            </w:tcMar>
          </w:tcPr>
          <w:p w14:paraId="77ECC865" w14:textId="712E4B34" w:rsidR="00B61F60" w:rsidRPr="006D5E92" w:rsidRDefault="00300413" w:rsidP="00B61F60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1" w:history="1">
              <w:r w:rsidR="00B61F60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Handheld Battleship Game</w:t>
              </w:r>
            </w:hyperlink>
            <w:r w:rsidR="00B61F60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  <w:t>Spring 2019</w:t>
            </w:r>
          </w:p>
          <w:p w14:paraId="45CCD36B" w14:textId="38C5CE36" w:rsidR="00B61F60" w:rsidRPr="006D5E92" w:rsidRDefault="0030535D" w:rsidP="00B61F60">
            <w:pPr>
              <w:pStyle w:val="ListBullet"/>
              <w:numPr>
                <w:ilvl w:val="0"/>
                <w:numId w:val="20"/>
              </w:numPr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Implemented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Battleship on a </w:t>
            </w:r>
            <w:r>
              <w:rPr>
                <w:rFonts w:ascii="Georgia" w:hAnsi="Georgia" w:cs="Helvetica"/>
                <w:sz w:val="24"/>
                <w:szCs w:val="24"/>
              </w:rPr>
              <w:t>TI development</w:t>
            </w:r>
            <w:r w:rsidR="00187FE1">
              <w:rPr>
                <w:rFonts w:ascii="Georgia" w:hAnsi="Georgia" w:cs="Helvetica"/>
                <w:sz w:val="24"/>
                <w:szCs w:val="24"/>
              </w:rPr>
              <w:t xml:space="preserve"> board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in a team of two</w:t>
            </w:r>
          </w:p>
          <w:p w14:paraId="66595CC3" w14:textId="35BAE285" w:rsidR="00BE2FFF" w:rsidRPr="00D77213" w:rsidRDefault="0030535D" w:rsidP="00D77213">
            <w:pPr>
              <w:numPr>
                <w:ilvl w:val="0"/>
                <w:numId w:val="20"/>
              </w:num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>
              <w:rPr>
                <w:rFonts w:ascii="Georgia" w:hAnsi="Georgia" w:cs="Helvetica"/>
                <w:sz w:val="24"/>
                <w:szCs w:val="24"/>
              </w:rPr>
              <w:t>Designed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 and </w:t>
            </w:r>
            <w:r w:rsidR="00533219">
              <w:rPr>
                <w:rFonts w:ascii="Georgia" w:hAnsi="Georgia" w:cs="Helvetica"/>
                <w:sz w:val="24"/>
                <w:szCs w:val="24"/>
              </w:rPr>
              <w:t>programmed</w:t>
            </w:r>
            <w:r>
              <w:rPr>
                <w:rFonts w:ascii="Georgia" w:hAnsi="Georgia" w:cs="Helvetica"/>
                <w:sz w:val="24"/>
                <w:szCs w:val="24"/>
              </w:rPr>
              <w:t xml:space="preserve"> 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>game logic</w:t>
            </w:r>
            <w:r w:rsidR="009D2B7A">
              <w:rPr>
                <w:rFonts w:ascii="Georgia" w:hAnsi="Georgia" w:cs="Helvetica"/>
                <w:sz w:val="24"/>
                <w:szCs w:val="24"/>
              </w:rPr>
              <w:t xml:space="preserve"> in C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</w:t>
            </w:r>
            <w:r>
              <w:rPr>
                <w:rFonts w:ascii="Georgia" w:hAnsi="Georgia" w:cs="Helvetica"/>
                <w:sz w:val="24"/>
                <w:szCs w:val="24"/>
              </w:rPr>
              <w:t>selected and integrated electronic components</w:t>
            </w:r>
            <w:r w:rsidR="00B61F60" w:rsidRPr="006D5E92">
              <w:rPr>
                <w:rFonts w:ascii="Georgia" w:hAnsi="Georgia" w:cs="Helvetica"/>
                <w:sz w:val="24"/>
                <w:szCs w:val="24"/>
              </w:rPr>
              <w:t xml:space="preserve">, and </w:t>
            </w:r>
            <w:r>
              <w:rPr>
                <w:rFonts w:ascii="Georgia" w:hAnsi="Georgia" w:cs="Helvetica"/>
                <w:sz w:val="24"/>
                <w:szCs w:val="24"/>
              </w:rPr>
              <w:t>designed and assembled PCB</w:t>
            </w:r>
            <w:r w:rsidR="00CF772E">
              <w:rPr>
                <w:rFonts w:ascii="Georgia" w:hAnsi="Georgia" w:cs="Helvetica"/>
                <w:sz w:val="24"/>
                <w:szCs w:val="24"/>
              </w:rPr>
              <w:t>s</w:t>
            </w:r>
          </w:p>
        </w:tc>
      </w:tr>
      <w:tr w:rsidR="00BE2FFF" w:rsidRPr="00A5544B" w14:paraId="7B45C9D3" w14:textId="77777777" w:rsidTr="00D77213">
        <w:trPr>
          <w:trHeight w:val="27"/>
          <w:jc w:val="center"/>
        </w:trPr>
        <w:tc>
          <w:tcPr>
            <w:tcW w:w="1755" w:type="dxa"/>
            <w:tcBorders>
              <w:top w:val="single" w:sz="2" w:space="0" w:color="auto"/>
            </w:tcBorders>
          </w:tcPr>
          <w:p w14:paraId="3BA46E85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 xml:space="preserve">HONORS </w:t>
            </w:r>
          </w:p>
          <w:p w14:paraId="50FDF8DF" w14:textId="2E30A86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AND AWARDS</w:t>
            </w:r>
          </w:p>
        </w:tc>
        <w:tc>
          <w:tcPr>
            <w:tcW w:w="9473" w:type="dxa"/>
            <w:gridSpan w:val="3"/>
            <w:tcBorders>
              <w:top w:val="single" w:sz="2" w:space="0" w:color="auto"/>
            </w:tcBorders>
            <w:tcMar>
              <w:left w:w="115" w:type="dxa"/>
            </w:tcMar>
          </w:tcPr>
          <w:p w14:paraId="52916DFD" w14:textId="77777777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>Patterson Scholarship</w:t>
            </w:r>
            <w:r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4F79952B" w14:textId="188C0F87" w:rsidR="00BE2FFF" w:rsidRPr="006D5E92" w:rsidRDefault="00BE2FFF" w:rsidP="00B61F60">
            <w:pPr>
              <w:tabs>
                <w:tab w:val="right" w:pos="8961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A full ride to </w:t>
            </w:r>
            <w:r w:rsidR="00257F8B" w:rsidRPr="006D5E92">
              <w:rPr>
                <w:rFonts w:ascii="Georgia" w:hAnsi="Georgia" w:cs="Helvetica"/>
                <w:sz w:val="24"/>
                <w:szCs w:val="24"/>
              </w:rPr>
              <w:t>the University of Kentucky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>, awarded for National Merit Scholar status</w:t>
            </w:r>
            <w:r w:rsidRPr="006D5E92">
              <w:rPr>
                <w:rFonts w:ascii="Georgia" w:hAnsi="Georgia" w:cs="Helvetica"/>
                <w:sz w:val="24"/>
                <w:szCs w:val="24"/>
              </w:rPr>
              <w:tab/>
            </w:r>
          </w:p>
          <w:p w14:paraId="065C6D5D" w14:textId="4494FFCE" w:rsidR="00BE2FFF" w:rsidRPr="006D5E92" w:rsidRDefault="00300413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b/>
                <w:sz w:val="24"/>
                <w:szCs w:val="24"/>
              </w:rPr>
            </w:pPr>
            <w:hyperlink r:id="rId12" w:history="1">
              <w:r w:rsidR="00BE2FFF" w:rsidRPr="0049035D">
                <w:rPr>
                  <w:rStyle w:val="Hyperlink"/>
                  <w:rFonts w:ascii="Georgia" w:hAnsi="Georgia" w:cs="Helvetica"/>
                  <w:b/>
                  <w:sz w:val="24"/>
                  <w:szCs w:val="24"/>
                </w:rPr>
                <w:t>Signet Essay Contest Scholarship Winner</w:t>
              </w:r>
            </w:hyperlink>
            <w:r w:rsidR="00BE2FFF" w:rsidRPr="006D5E92">
              <w:rPr>
                <w:rFonts w:ascii="Georgia" w:hAnsi="Georgia" w:cs="Helvetica"/>
                <w:b/>
                <w:sz w:val="24"/>
                <w:szCs w:val="24"/>
              </w:rPr>
              <w:tab/>
            </w:r>
          </w:p>
          <w:p w14:paraId="3A416ED6" w14:textId="22DC3AFD" w:rsidR="00BE2FFF" w:rsidRPr="006D5E92" w:rsidRDefault="00BE2FFF" w:rsidP="000E2B98">
            <w:pPr>
              <w:tabs>
                <w:tab w:val="right" w:pos="9360"/>
              </w:tabs>
              <w:spacing w:after="0" w:line="336" w:lineRule="auto"/>
              <w:rPr>
                <w:rFonts w:ascii="Georgia" w:hAnsi="Georgia" w:cs="Helvetica"/>
                <w:sz w:val="24"/>
                <w:szCs w:val="24"/>
              </w:rPr>
            </w:pPr>
            <w:r w:rsidRPr="006D5E92">
              <w:rPr>
                <w:rFonts w:ascii="Georgia" w:hAnsi="Georgia" w:cs="Helvetica"/>
                <w:sz w:val="24"/>
                <w:szCs w:val="24"/>
              </w:rPr>
              <w:t xml:space="preserve">$1000 scholarship awarded for an essay written on Shakespeare’s </w:t>
            </w:r>
            <w:r w:rsidRPr="006D5E92">
              <w:rPr>
                <w:rFonts w:ascii="Georgia" w:hAnsi="Georgia" w:cs="Helvetica"/>
                <w:i/>
                <w:sz w:val="24"/>
                <w:szCs w:val="24"/>
              </w:rPr>
              <w:t>The Tempest</w:t>
            </w:r>
          </w:p>
        </w:tc>
      </w:tr>
    </w:tbl>
    <w:p w14:paraId="254877B4" w14:textId="77777777" w:rsidR="00D77213" w:rsidRPr="008C1511" w:rsidRDefault="00D77213" w:rsidP="00D77213">
      <w:pPr>
        <w:spacing w:line="360" w:lineRule="auto"/>
        <w:rPr>
          <w:rFonts w:ascii="Georgia" w:hAnsi="Georgia" w:cs="Helvetica"/>
        </w:rPr>
      </w:pPr>
    </w:p>
    <w:sectPr w:rsidR="00D77213" w:rsidRPr="008C1511" w:rsidSect="00996166">
      <w:footerReference w:type="default" r:id="rId13"/>
      <w:pgSz w:w="12240" w:h="15840" w:code="1"/>
      <w:pgMar w:top="432" w:right="576" w:bottom="288" w:left="576" w:header="965" w:footer="576" w:gutter="0"/>
      <w:cols w:space="720"/>
      <w:vAlign w:val="center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25632" w14:textId="77777777" w:rsidR="00300413" w:rsidRDefault="00300413">
      <w:r>
        <w:separator/>
      </w:r>
    </w:p>
    <w:p w14:paraId="57E1A344" w14:textId="77777777" w:rsidR="00300413" w:rsidRDefault="00300413"/>
  </w:endnote>
  <w:endnote w:type="continuationSeparator" w:id="0">
    <w:p w14:paraId="1020474F" w14:textId="77777777" w:rsidR="00300413" w:rsidRDefault="00300413">
      <w:r>
        <w:continuationSeparator/>
      </w:r>
    </w:p>
    <w:p w14:paraId="415C6582" w14:textId="77777777" w:rsidR="00300413" w:rsidRDefault="003004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927B1D" w14:textId="77777777" w:rsidR="00056C1F" w:rsidRDefault="00056C1F" w:rsidP="0019147D">
    <w:pPr>
      <w:pStyle w:val="Footer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41BC6" w14:textId="77777777" w:rsidR="00300413" w:rsidRDefault="00300413">
      <w:r>
        <w:separator/>
      </w:r>
    </w:p>
    <w:p w14:paraId="117A3B4C" w14:textId="77777777" w:rsidR="00300413" w:rsidRDefault="00300413"/>
  </w:footnote>
  <w:footnote w:type="continuationSeparator" w:id="0">
    <w:p w14:paraId="01ECE9BA" w14:textId="77777777" w:rsidR="00300413" w:rsidRDefault="00300413">
      <w:r>
        <w:continuationSeparator/>
      </w:r>
    </w:p>
    <w:p w14:paraId="78CF4681" w14:textId="77777777" w:rsidR="00300413" w:rsidRDefault="0030041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6FEAC20"/>
    <w:lvl w:ilvl="0">
      <w:start w:val="1"/>
      <w:numFmt w:val="decimal"/>
      <w:pStyle w:val="ListNumber5"/>
      <w:lvlText w:val="%1."/>
      <w:lvlJc w:val="left"/>
      <w:pPr>
        <w:tabs>
          <w:tab w:val="num" w:pos="-1890"/>
        </w:tabs>
        <w:ind w:left="-1890" w:hanging="360"/>
      </w:pPr>
    </w:lvl>
  </w:abstractNum>
  <w:abstractNum w:abstractNumId="1" w15:restartNumberingAfterBreak="0">
    <w:nsid w:val="FFFFFF7D"/>
    <w:multiLevelType w:val="singleLevel"/>
    <w:tmpl w:val="A4280D5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46888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E200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F46CAE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D46EB0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028B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9566ED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1343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9217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2A373B"/>
    <w:multiLevelType w:val="hybridMultilevel"/>
    <w:tmpl w:val="06E4D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F836F0"/>
    <w:multiLevelType w:val="hybridMultilevel"/>
    <w:tmpl w:val="A0B615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A7D1C"/>
    <w:multiLevelType w:val="hybridMultilevel"/>
    <w:tmpl w:val="D58AC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1D0485"/>
    <w:multiLevelType w:val="multilevel"/>
    <w:tmpl w:val="EA707DA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44326745"/>
    <w:multiLevelType w:val="hybridMultilevel"/>
    <w:tmpl w:val="1018A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9D4F4E"/>
    <w:multiLevelType w:val="hybridMultilevel"/>
    <w:tmpl w:val="9B964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07CCB"/>
    <w:multiLevelType w:val="hybridMultilevel"/>
    <w:tmpl w:val="A53437A4"/>
    <w:lvl w:ilvl="0" w:tplc="96BAF9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9244B1"/>
    <w:multiLevelType w:val="hybridMultilevel"/>
    <w:tmpl w:val="B5A06236"/>
    <w:lvl w:ilvl="0" w:tplc="2BB4EA6E">
      <w:start w:val="1"/>
      <w:numFmt w:val="bullet"/>
      <w:lvlText w:val=""/>
      <w:lvlJc w:val="left"/>
      <w:pPr>
        <w:tabs>
          <w:tab w:val="num" w:pos="288"/>
        </w:tabs>
        <w:ind w:left="245" w:hanging="245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B75600"/>
    <w:multiLevelType w:val="singleLevel"/>
    <w:tmpl w:val="966297B0"/>
    <w:lvl w:ilvl="0">
      <w:start w:val="1"/>
      <w:numFmt w:val="bulle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abstractNum w:abstractNumId="19" w15:restartNumberingAfterBreak="0">
    <w:nsid w:val="67B60069"/>
    <w:multiLevelType w:val="hybridMultilevel"/>
    <w:tmpl w:val="D5FCCE8A"/>
    <w:lvl w:ilvl="0" w:tplc="301C068C">
      <w:start w:val="1"/>
      <w:numFmt w:val="bullet"/>
      <w:lvlText w:val="•"/>
      <w:lvlJc w:val="left"/>
      <w:pPr>
        <w:ind w:left="2355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7C9360">
      <w:start w:val="1"/>
      <w:numFmt w:val="bullet"/>
      <w:lvlText w:val="o"/>
      <w:lvlJc w:val="left"/>
      <w:pPr>
        <w:ind w:left="32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194ADAC">
      <w:start w:val="1"/>
      <w:numFmt w:val="bullet"/>
      <w:lvlText w:val="▪"/>
      <w:lvlJc w:val="left"/>
      <w:pPr>
        <w:ind w:left="39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F80BE12">
      <w:start w:val="1"/>
      <w:numFmt w:val="bullet"/>
      <w:lvlText w:val="•"/>
      <w:lvlJc w:val="left"/>
      <w:pPr>
        <w:ind w:left="46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5685CE8">
      <w:start w:val="1"/>
      <w:numFmt w:val="bullet"/>
      <w:lvlText w:val="o"/>
      <w:lvlJc w:val="left"/>
      <w:pPr>
        <w:ind w:left="541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948B10A">
      <w:start w:val="1"/>
      <w:numFmt w:val="bullet"/>
      <w:lvlText w:val="▪"/>
      <w:lvlJc w:val="left"/>
      <w:pPr>
        <w:ind w:left="613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5FC0790">
      <w:start w:val="1"/>
      <w:numFmt w:val="bullet"/>
      <w:lvlText w:val="•"/>
      <w:lvlJc w:val="left"/>
      <w:pPr>
        <w:ind w:left="685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C40DC2">
      <w:start w:val="1"/>
      <w:numFmt w:val="bullet"/>
      <w:lvlText w:val="o"/>
      <w:lvlJc w:val="left"/>
      <w:pPr>
        <w:ind w:left="757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8942CD2">
      <w:start w:val="1"/>
      <w:numFmt w:val="bullet"/>
      <w:lvlText w:val="▪"/>
      <w:lvlJc w:val="left"/>
      <w:pPr>
        <w:ind w:left="8291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99B305E"/>
    <w:multiLevelType w:val="hybridMultilevel"/>
    <w:tmpl w:val="E6FCD786"/>
    <w:lvl w:ilvl="0" w:tplc="AAC615F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F7B0B7E"/>
    <w:multiLevelType w:val="multilevel"/>
    <w:tmpl w:val="D00856FE"/>
    <w:lvl w:ilvl="0">
      <w:start w:val="1"/>
      <w:numFmt w:val="decimal"/>
      <w:pStyle w:val="ListNumb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757D07FF"/>
    <w:multiLevelType w:val="hybridMultilevel"/>
    <w:tmpl w:val="C88E7E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20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1"/>
  </w:num>
  <w:num w:numId="15">
    <w:abstractNumId w:val="13"/>
  </w:num>
  <w:num w:numId="16">
    <w:abstractNumId w:val="12"/>
  </w:num>
  <w:num w:numId="17">
    <w:abstractNumId w:val="15"/>
  </w:num>
  <w:num w:numId="18">
    <w:abstractNumId w:val="22"/>
  </w:num>
  <w:num w:numId="19">
    <w:abstractNumId w:val="19"/>
  </w:num>
  <w:num w:numId="20">
    <w:abstractNumId w:val="16"/>
  </w:num>
  <w:num w:numId="21">
    <w:abstractNumId w:val="14"/>
  </w:num>
  <w:num w:numId="22">
    <w:abstractNumId w:val="10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856"/>
    <w:rsid w:val="00001083"/>
    <w:rsid w:val="00001EA3"/>
    <w:rsid w:val="00003136"/>
    <w:rsid w:val="00004F90"/>
    <w:rsid w:val="000215F8"/>
    <w:rsid w:val="000227DF"/>
    <w:rsid w:val="00023D60"/>
    <w:rsid w:val="00032B5B"/>
    <w:rsid w:val="00033821"/>
    <w:rsid w:val="0004558B"/>
    <w:rsid w:val="0005286D"/>
    <w:rsid w:val="00056C1F"/>
    <w:rsid w:val="0006010E"/>
    <w:rsid w:val="000644EC"/>
    <w:rsid w:val="00077714"/>
    <w:rsid w:val="00084EFE"/>
    <w:rsid w:val="0008506F"/>
    <w:rsid w:val="0009113D"/>
    <w:rsid w:val="0009400D"/>
    <w:rsid w:val="00095169"/>
    <w:rsid w:val="000964F4"/>
    <w:rsid w:val="00096812"/>
    <w:rsid w:val="00096968"/>
    <w:rsid w:val="00097643"/>
    <w:rsid w:val="000A3D7B"/>
    <w:rsid w:val="000A63AE"/>
    <w:rsid w:val="000B3B35"/>
    <w:rsid w:val="000C3E85"/>
    <w:rsid w:val="000C6433"/>
    <w:rsid w:val="000C7F17"/>
    <w:rsid w:val="000D3109"/>
    <w:rsid w:val="000E1CC9"/>
    <w:rsid w:val="000E2B98"/>
    <w:rsid w:val="000E4F77"/>
    <w:rsid w:val="000F2999"/>
    <w:rsid w:val="00103580"/>
    <w:rsid w:val="00112949"/>
    <w:rsid w:val="00117D06"/>
    <w:rsid w:val="00122B58"/>
    <w:rsid w:val="001335FE"/>
    <w:rsid w:val="0013625F"/>
    <w:rsid w:val="001416FF"/>
    <w:rsid w:val="00141B92"/>
    <w:rsid w:val="0014343E"/>
    <w:rsid w:val="0014671D"/>
    <w:rsid w:val="0015218E"/>
    <w:rsid w:val="00155279"/>
    <w:rsid w:val="00170EAE"/>
    <w:rsid w:val="00171961"/>
    <w:rsid w:val="00187FE1"/>
    <w:rsid w:val="0019147D"/>
    <w:rsid w:val="00192FCF"/>
    <w:rsid w:val="00195CC5"/>
    <w:rsid w:val="001B1CD1"/>
    <w:rsid w:val="001B589E"/>
    <w:rsid w:val="001B6B50"/>
    <w:rsid w:val="001D0634"/>
    <w:rsid w:val="001E1798"/>
    <w:rsid w:val="001E2B32"/>
    <w:rsid w:val="001E6F97"/>
    <w:rsid w:val="002006DA"/>
    <w:rsid w:val="00202262"/>
    <w:rsid w:val="0020281D"/>
    <w:rsid w:val="002076BD"/>
    <w:rsid w:val="0021036D"/>
    <w:rsid w:val="002158B1"/>
    <w:rsid w:val="00221D7B"/>
    <w:rsid w:val="0022202B"/>
    <w:rsid w:val="002264E5"/>
    <w:rsid w:val="0022725E"/>
    <w:rsid w:val="00227BA5"/>
    <w:rsid w:val="00234AC2"/>
    <w:rsid w:val="00236E52"/>
    <w:rsid w:val="00250D3B"/>
    <w:rsid w:val="002541CB"/>
    <w:rsid w:val="00256E0F"/>
    <w:rsid w:val="00257F8B"/>
    <w:rsid w:val="002705A9"/>
    <w:rsid w:val="00271122"/>
    <w:rsid w:val="00272B46"/>
    <w:rsid w:val="0027765C"/>
    <w:rsid w:val="00281CED"/>
    <w:rsid w:val="00290953"/>
    <w:rsid w:val="002945C6"/>
    <w:rsid w:val="002A0836"/>
    <w:rsid w:val="002A1DED"/>
    <w:rsid w:val="002A3A03"/>
    <w:rsid w:val="002A4F35"/>
    <w:rsid w:val="002B050F"/>
    <w:rsid w:val="002B34E9"/>
    <w:rsid w:val="002C02B6"/>
    <w:rsid w:val="002D6D8F"/>
    <w:rsid w:val="002D7F44"/>
    <w:rsid w:val="002F1CAA"/>
    <w:rsid w:val="002F1FAA"/>
    <w:rsid w:val="002F786B"/>
    <w:rsid w:val="00300413"/>
    <w:rsid w:val="00300B29"/>
    <w:rsid w:val="0030535D"/>
    <w:rsid w:val="00311E46"/>
    <w:rsid w:val="00313EE2"/>
    <w:rsid w:val="003219F4"/>
    <w:rsid w:val="0032780C"/>
    <w:rsid w:val="00330031"/>
    <w:rsid w:val="00341856"/>
    <w:rsid w:val="003437D0"/>
    <w:rsid w:val="003517AD"/>
    <w:rsid w:val="00352B72"/>
    <w:rsid w:val="00365777"/>
    <w:rsid w:val="00370267"/>
    <w:rsid w:val="00373433"/>
    <w:rsid w:val="003755CE"/>
    <w:rsid w:val="00375CF1"/>
    <w:rsid w:val="00375F1C"/>
    <w:rsid w:val="00383071"/>
    <w:rsid w:val="00383CF2"/>
    <w:rsid w:val="00392726"/>
    <w:rsid w:val="0039350B"/>
    <w:rsid w:val="00397F61"/>
    <w:rsid w:val="003A0E45"/>
    <w:rsid w:val="003A65AA"/>
    <w:rsid w:val="003B5C5C"/>
    <w:rsid w:val="003B6279"/>
    <w:rsid w:val="003B68CD"/>
    <w:rsid w:val="003B7E9B"/>
    <w:rsid w:val="003C10B9"/>
    <w:rsid w:val="003C3004"/>
    <w:rsid w:val="003C3C3C"/>
    <w:rsid w:val="003C75A2"/>
    <w:rsid w:val="003D2FFA"/>
    <w:rsid w:val="003D60B0"/>
    <w:rsid w:val="003E034C"/>
    <w:rsid w:val="003E2DE0"/>
    <w:rsid w:val="003E5A39"/>
    <w:rsid w:val="003F6016"/>
    <w:rsid w:val="00420BA2"/>
    <w:rsid w:val="00421D67"/>
    <w:rsid w:val="00431942"/>
    <w:rsid w:val="0043498C"/>
    <w:rsid w:val="0043685F"/>
    <w:rsid w:val="00445226"/>
    <w:rsid w:val="004543C4"/>
    <w:rsid w:val="0046136B"/>
    <w:rsid w:val="004616A0"/>
    <w:rsid w:val="004630A6"/>
    <w:rsid w:val="0046344E"/>
    <w:rsid w:val="0046452F"/>
    <w:rsid w:val="00466B0A"/>
    <w:rsid w:val="00471ECA"/>
    <w:rsid w:val="00474362"/>
    <w:rsid w:val="00485686"/>
    <w:rsid w:val="00486E97"/>
    <w:rsid w:val="0049035D"/>
    <w:rsid w:val="00493764"/>
    <w:rsid w:val="004A4A08"/>
    <w:rsid w:val="004B0292"/>
    <w:rsid w:val="004B1107"/>
    <w:rsid w:val="004B7751"/>
    <w:rsid w:val="004D0640"/>
    <w:rsid w:val="004D20E0"/>
    <w:rsid w:val="004D252B"/>
    <w:rsid w:val="004E3807"/>
    <w:rsid w:val="004E6CA7"/>
    <w:rsid w:val="004E746B"/>
    <w:rsid w:val="00500530"/>
    <w:rsid w:val="0050290F"/>
    <w:rsid w:val="00502AE4"/>
    <w:rsid w:val="005075F5"/>
    <w:rsid w:val="00510B77"/>
    <w:rsid w:val="0051278D"/>
    <w:rsid w:val="00520148"/>
    <w:rsid w:val="00523D64"/>
    <w:rsid w:val="00527F52"/>
    <w:rsid w:val="00532505"/>
    <w:rsid w:val="00533219"/>
    <w:rsid w:val="00537495"/>
    <w:rsid w:val="005375CE"/>
    <w:rsid w:val="0054019B"/>
    <w:rsid w:val="00545E6B"/>
    <w:rsid w:val="005527BE"/>
    <w:rsid w:val="0055689A"/>
    <w:rsid w:val="00561138"/>
    <w:rsid w:val="00561AC3"/>
    <w:rsid w:val="00567221"/>
    <w:rsid w:val="00567A0B"/>
    <w:rsid w:val="0057312F"/>
    <w:rsid w:val="00590D09"/>
    <w:rsid w:val="00592126"/>
    <w:rsid w:val="005A01AF"/>
    <w:rsid w:val="005A03F9"/>
    <w:rsid w:val="005A497C"/>
    <w:rsid w:val="005A7549"/>
    <w:rsid w:val="005B530E"/>
    <w:rsid w:val="005C13B0"/>
    <w:rsid w:val="005C2960"/>
    <w:rsid w:val="005C60CE"/>
    <w:rsid w:val="005D4863"/>
    <w:rsid w:val="005E0C90"/>
    <w:rsid w:val="005E10FC"/>
    <w:rsid w:val="005E2586"/>
    <w:rsid w:val="005E601D"/>
    <w:rsid w:val="005F1766"/>
    <w:rsid w:val="0061164A"/>
    <w:rsid w:val="006142BD"/>
    <w:rsid w:val="00622756"/>
    <w:rsid w:val="006263BF"/>
    <w:rsid w:val="0063162C"/>
    <w:rsid w:val="00633547"/>
    <w:rsid w:val="00633D03"/>
    <w:rsid w:val="00661F6D"/>
    <w:rsid w:val="00663816"/>
    <w:rsid w:val="006648C7"/>
    <w:rsid w:val="0066739C"/>
    <w:rsid w:val="0067138F"/>
    <w:rsid w:val="00672B38"/>
    <w:rsid w:val="00673DDF"/>
    <w:rsid w:val="00677EB5"/>
    <w:rsid w:val="00691960"/>
    <w:rsid w:val="00691D3C"/>
    <w:rsid w:val="006A1786"/>
    <w:rsid w:val="006A7F8C"/>
    <w:rsid w:val="006B4B7D"/>
    <w:rsid w:val="006B4FCC"/>
    <w:rsid w:val="006C02CD"/>
    <w:rsid w:val="006C2732"/>
    <w:rsid w:val="006C322A"/>
    <w:rsid w:val="006C36BF"/>
    <w:rsid w:val="006C3A4F"/>
    <w:rsid w:val="006D1F0C"/>
    <w:rsid w:val="006D31B5"/>
    <w:rsid w:val="006D5E92"/>
    <w:rsid w:val="006E7369"/>
    <w:rsid w:val="00703000"/>
    <w:rsid w:val="00705030"/>
    <w:rsid w:val="007056B3"/>
    <w:rsid w:val="007418A1"/>
    <w:rsid w:val="007442A1"/>
    <w:rsid w:val="00753F92"/>
    <w:rsid w:val="007653E8"/>
    <w:rsid w:val="00770680"/>
    <w:rsid w:val="007714FF"/>
    <w:rsid w:val="007875DC"/>
    <w:rsid w:val="00793230"/>
    <w:rsid w:val="007959B9"/>
    <w:rsid w:val="007A11A4"/>
    <w:rsid w:val="007A7DDB"/>
    <w:rsid w:val="007C0EA1"/>
    <w:rsid w:val="007C77A2"/>
    <w:rsid w:val="007D2EAE"/>
    <w:rsid w:val="007E179A"/>
    <w:rsid w:val="007E4F90"/>
    <w:rsid w:val="00800F4E"/>
    <w:rsid w:val="008020AA"/>
    <w:rsid w:val="00803DE9"/>
    <w:rsid w:val="00804A31"/>
    <w:rsid w:val="00810989"/>
    <w:rsid w:val="00811B42"/>
    <w:rsid w:val="00816276"/>
    <w:rsid w:val="00821F69"/>
    <w:rsid w:val="00824983"/>
    <w:rsid w:val="00825627"/>
    <w:rsid w:val="00826873"/>
    <w:rsid w:val="0083166B"/>
    <w:rsid w:val="00833868"/>
    <w:rsid w:val="008368FC"/>
    <w:rsid w:val="008451E0"/>
    <w:rsid w:val="00852428"/>
    <w:rsid w:val="00854FE2"/>
    <w:rsid w:val="0085794E"/>
    <w:rsid w:val="00862AD1"/>
    <w:rsid w:val="008720D9"/>
    <w:rsid w:val="00885E95"/>
    <w:rsid w:val="00897568"/>
    <w:rsid w:val="008A4D54"/>
    <w:rsid w:val="008B5785"/>
    <w:rsid w:val="008C1511"/>
    <w:rsid w:val="008C71D1"/>
    <w:rsid w:val="008D1655"/>
    <w:rsid w:val="008D276C"/>
    <w:rsid w:val="008E1ED1"/>
    <w:rsid w:val="008E3BE3"/>
    <w:rsid w:val="008E7227"/>
    <w:rsid w:val="008F24FA"/>
    <w:rsid w:val="008F2AC1"/>
    <w:rsid w:val="008F7AB0"/>
    <w:rsid w:val="009007F9"/>
    <w:rsid w:val="00900C2A"/>
    <w:rsid w:val="009134BE"/>
    <w:rsid w:val="0091502C"/>
    <w:rsid w:val="009273DD"/>
    <w:rsid w:val="00936B47"/>
    <w:rsid w:val="00943768"/>
    <w:rsid w:val="00955A27"/>
    <w:rsid w:val="00957CAD"/>
    <w:rsid w:val="00962F1B"/>
    <w:rsid w:val="0096304C"/>
    <w:rsid w:val="00966982"/>
    <w:rsid w:val="0098312D"/>
    <w:rsid w:val="00990923"/>
    <w:rsid w:val="00990DA6"/>
    <w:rsid w:val="00994F77"/>
    <w:rsid w:val="00996166"/>
    <w:rsid w:val="009A3B90"/>
    <w:rsid w:val="009A3E35"/>
    <w:rsid w:val="009A6029"/>
    <w:rsid w:val="009A6BEC"/>
    <w:rsid w:val="009A6DB9"/>
    <w:rsid w:val="009B5A81"/>
    <w:rsid w:val="009B660C"/>
    <w:rsid w:val="009C6CEF"/>
    <w:rsid w:val="009D2B7A"/>
    <w:rsid w:val="009E0E08"/>
    <w:rsid w:val="009E494C"/>
    <w:rsid w:val="009E5907"/>
    <w:rsid w:val="009E6C55"/>
    <w:rsid w:val="009F34C2"/>
    <w:rsid w:val="009F4C78"/>
    <w:rsid w:val="00A151FC"/>
    <w:rsid w:val="00A21A02"/>
    <w:rsid w:val="00A21A61"/>
    <w:rsid w:val="00A324EB"/>
    <w:rsid w:val="00A35179"/>
    <w:rsid w:val="00A46160"/>
    <w:rsid w:val="00A50DCE"/>
    <w:rsid w:val="00A51674"/>
    <w:rsid w:val="00A5544B"/>
    <w:rsid w:val="00A56729"/>
    <w:rsid w:val="00A571A0"/>
    <w:rsid w:val="00A57FD7"/>
    <w:rsid w:val="00A607E4"/>
    <w:rsid w:val="00A7030C"/>
    <w:rsid w:val="00A7738A"/>
    <w:rsid w:val="00A850EE"/>
    <w:rsid w:val="00A90111"/>
    <w:rsid w:val="00A908AB"/>
    <w:rsid w:val="00A945AA"/>
    <w:rsid w:val="00A953F0"/>
    <w:rsid w:val="00A96465"/>
    <w:rsid w:val="00AA0C44"/>
    <w:rsid w:val="00AB5B13"/>
    <w:rsid w:val="00AC7044"/>
    <w:rsid w:val="00AD0D33"/>
    <w:rsid w:val="00AD1441"/>
    <w:rsid w:val="00AD24D8"/>
    <w:rsid w:val="00AF1D7E"/>
    <w:rsid w:val="00AF24A0"/>
    <w:rsid w:val="00AF3926"/>
    <w:rsid w:val="00AF660D"/>
    <w:rsid w:val="00B0449F"/>
    <w:rsid w:val="00B2093D"/>
    <w:rsid w:val="00B25300"/>
    <w:rsid w:val="00B315DE"/>
    <w:rsid w:val="00B336CD"/>
    <w:rsid w:val="00B36F85"/>
    <w:rsid w:val="00B376A8"/>
    <w:rsid w:val="00B407AE"/>
    <w:rsid w:val="00B4139A"/>
    <w:rsid w:val="00B419E9"/>
    <w:rsid w:val="00B51352"/>
    <w:rsid w:val="00B5169E"/>
    <w:rsid w:val="00B56425"/>
    <w:rsid w:val="00B5773A"/>
    <w:rsid w:val="00B61F60"/>
    <w:rsid w:val="00B63B77"/>
    <w:rsid w:val="00B723A9"/>
    <w:rsid w:val="00B77F95"/>
    <w:rsid w:val="00B83CB4"/>
    <w:rsid w:val="00B977D1"/>
    <w:rsid w:val="00BA78BB"/>
    <w:rsid w:val="00BB2A54"/>
    <w:rsid w:val="00BB3CDC"/>
    <w:rsid w:val="00BC08E3"/>
    <w:rsid w:val="00BC7DEF"/>
    <w:rsid w:val="00BE2FFF"/>
    <w:rsid w:val="00BF200A"/>
    <w:rsid w:val="00BF71B4"/>
    <w:rsid w:val="00C01FD6"/>
    <w:rsid w:val="00C07845"/>
    <w:rsid w:val="00C1211A"/>
    <w:rsid w:val="00C25F45"/>
    <w:rsid w:val="00C275D7"/>
    <w:rsid w:val="00C27D17"/>
    <w:rsid w:val="00C30E36"/>
    <w:rsid w:val="00C33413"/>
    <w:rsid w:val="00C34495"/>
    <w:rsid w:val="00C36320"/>
    <w:rsid w:val="00C43380"/>
    <w:rsid w:val="00C56017"/>
    <w:rsid w:val="00C64787"/>
    <w:rsid w:val="00C710C3"/>
    <w:rsid w:val="00C71694"/>
    <w:rsid w:val="00C75206"/>
    <w:rsid w:val="00C8076A"/>
    <w:rsid w:val="00C81041"/>
    <w:rsid w:val="00C8324D"/>
    <w:rsid w:val="00C8446B"/>
    <w:rsid w:val="00C86C24"/>
    <w:rsid w:val="00C96BFE"/>
    <w:rsid w:val="00CA5CF2"/>
    <w:rsid w:val="00CA6E7F"/>
    <w:rsid w:val="00CB0067"/>
    <w:rsid w:val="00CB03E9"/>
    <w:rsid w:val="00CB0968"/>
    <w:rsid w:val="00CB1FED"/>
    <w:rsid w:val="00CB57BF"/>
    <w:rsid w:val="00CB5C11"/>
    <w:rsid w:val="00CC6401"/>
    <w:rsid w:val="00CD139D"/>
    <w:rsid w:val="00CE0C9B"/>
    <w:rsid w:val="00CF772E"/>
    <w:rsid w:val="00D0146E"/>
    <w:rsid w:val="00D156B2"/>
    <w:rsid w:val="00D1629F"/>
    <w:rsid w:val="00D23C3E"/>
    <w:rsid w:val="00D25E18"/>
    <w:rsid w:val="00D27B77"/>
    <w:rsid w:val="00D30BB7"/>
    <w:rsid w:val="00D32D31"/>
    <w:rsid w:val="00D333D0"/>
    <w:rsid w:val="00D36988"/>
    <w:rsid w:val="00D37BBC"/>
    <w:rsid w:val="00D4420B"/>
    <w:rsid w:val="00D55ACB"/>
    <w:rsid w:val="00D601EC"/>
    <w:rsid w:val="00D62A28"/>
    <w:rsid w:val="00D66B9C"/>
    <w:rsid w:val="00D701C3"/>
    <w:rsid w:val="00D73FAE"/>
    <w:rsid w:val="00D77213"/>
    <w:rsid w:val="00D82F7A"/>
    <w:rsid w:val="00D83E84"/>
    <w:rsid w:val="00D9112C"/>
    <w:rsid w:val="00D96D58"/>
    <w:rsid w:val="00DA3B8F"/>
    <w:rsid w:val="00DA44F1"/>
    <w:rsid w:val="00DB5BED"/>
    <w:rsid w:val="00DB7237"/>
    <w:rsid w:val="00DC2FE4"/>
    <w:rsid w:val="00DC409C"/>
    <w:rsid w:val="00DD6301"/>
    <w:rsid w:val="00DD72DB"/>
    <w:rsid w:val="00DD7B2A"/>
    <w:rsid w:val="00DE1DD8"/>
    <w:rsid w:val="00DE49F8"/>
    <w:rsid w:val="00DF0108"/>
    <w:rsid w:val="00E02AE2"/>
    <w:rsid w:val="00E03EF2"/>
    <w:rsid w:val="00E10128"/>
    <w:rsid w:val="00E11090"/>
    <w:rsid w:val="00E13325"/>
    <w:rsid w:val="00E15835"/>
    <w:rsid w:val="00E16D57"/>
    <w:rsid w:val="00E22BDC"/>
    <w:rsid w:val="00E336D7"/>
    <w:rsid w:val="00E373BC"/>
    <w:rsid w:val="00E43BBC"/>
    <w:rsid w:val="00E6750F"/>
    <w:rsid w:val="00E73145"/>
    <w:rsid w:val="00E73995"/>
    <w:rsid w:val="00E74927"/>
    <w:rsid w:val="00E77F33"/>
    <w:rsid w:val="00E80AD4"/>
    <w:rsid w:val="00E867D7"/>
    <w:rsid w:val="00E951C0"/>
    <w:rsid w:val="00EA1B49"/>
    <w:rsid w:val="00EB18BB"/>
    <w:rsid w:val="00EB3B4F"/>
    <w:rsid w:val="00EB7C49"/>
    <w:rsid w:val="00EC27DF"/>
    <w:rsid w:val="00ED17F3"/>
    <w:rsid w:val="00ED4A81"/>
    <w:rsid w:val="00EF253E"/>
    <w:rsid w:val="00EF45FB"/>
    <w:rsid w:val="00F1255C"/>
    <w:rsid w:val="00F130EE"/>
    <w:rsid w:val="00F14157"/>
    <w:rsid w:val="00F16DCE"/>
    <w:rsid w:val="00F201B6"/>
    <w:rsid w:val="00F220F9"/>
    <w:rsid w:val="00F23705"/>
    <w:rsid w:val="00F24218"/>
    <w:rsid w:val="00F4407F"/>
    <w:rsid w:val="00F50A7F"/>
    <w:rsid w:val="00F63545"/>
    <w:rsid w:val="00F678CB"/>
    <w:rsid w:val="00F67BF5"/>
    <w:rsid w:val="00F7016E"/>
    <w:rsid w:val="00F7098E"/>
    <w:rsid w:val="00F76247"/>
    <w:rsid w:val="00F84DEF"/>
    <w:rsid w:val="00F96D9A"/>
    <w:rsid w:val="00FB77C9"/>
    <w:rsid w:val="00FC45B3"/>
    <w:rsid w:val="00FC5468"/>
    <w:rsid w:val="00FD207C"/>
    <w:rsid w:val="00FD323F"/>
    <w:rsid w:val="00FD3C1D"/>
    <w:rsid w:val="00FD4E35"/>
    <w:rsid w:val="00FF0BE7"/>
    <w:rsid w:val="00FF189E"/>
    <w:rsid w:val="00FF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786CFB"/>
  <w15:docId w15:val="{54ACBA83-1875-475C-A11F-98C69578A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color w:val="000000" w:themeColor="text1"/>
        <w:sz w:val="22"/>
        <w:szCs w:val="22"/>
        <w:lang w:val="en-US" w:eastAsia="en-US" w:bidi="ar-SA"/>
      </w:rPr>
    </w:rPrDefault>
    <w:pPrDefault>
      <w:pPr>
        <w:spacing w:after="60" w:line="264" w:lineRule="auto"/>
      </w:pPr>
    </w:pPrDefault>
  </w:docDefaults>
  <w:latentStyles w:defLockedState="0" w:defUIPriority="7" w:defSemiHidden="0" w:defUnhideWhenUsed="0" w:defQFormat="0" w:count="375">
    <w:lsdException w:name="Normal" w:uiPriority="0" w:qFormat="1"/>
    <w:lsdException w:name="heading 1" w:qFormat="1"/>
    <w:lsdException w:name="heading 2" w:qFormat="1"/>
    <w:lsdException w:name="heading 3" w:uiPriority="0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8" w:qFormat="1"/>
    <w:lsdException w:name="List Number" w:uiPriority="8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0" w:unhideWhenUsed="1"/>
    <w:lsdException w:name="HTML Bottom of Form" w:semiHidden="1" w:uiPriority="0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iPriority="0" w:unhideWhenUsed="1"/>
    <w:lsdException w:name="Table Simple 1" w:semiHidden="1" w:uiPriority="0" w:unhideWhenUsed="1"/>
    <w:lsdException w:name="Table Simple 2" w:semiHidden="1" w:uiPriority="0" w:unhideWhenUsed="1"/>
    <w:lsdException w:name="Table Simple 3" w:semiHidden="1" w:uiPriority="0" w:unhideWhenUsed="1"/>
    <w:lsdException w:name="Table Classic 1" w:semiHidden="1" w:uiPriority="0" w:unhideWhenUsed="1"/>
    <w:lsdException w:name="Table Classic 2" w:semiHidden="1" w:uiPriority="0" w:unhideWhenUsed="1"/>
    <w:lsdException w:name="Table Classic 3" w:semiHidden="1" w:uiPriority="0" w:unhideWhenUsed="1"/>
    <w:lsdException w:name="Table Classic 4" w:semiHidden="1" w:uiPriority="0" w:unhideWhenUsed="1"/>
    <w:lsdException w:name="Table Colorful 1" w:semiHidden="1" w:uiPriority="0" w:unhideWhenUsed="1"/>
    <w:lsdException w:name="Table Colorful 2" w:semiHidden="1" w:uiPriority="0" w:unhideWhenUsed="1"/>
    <w:lsdException w:name="Table Colorful 3" w:semiHidden="1" w:uiPriority="0" w:unhideWhenUsed="1"/>
    <w:lsdException w:name="Table Columns 1" w:semiHidden="1" w:uiPriority="0" w:unhideWhenUsed="1"/>
    <w:lsdException w:name="Table Columns 2" w:semiHidden="1" w:uiPriority="0" w:unhideWhenUsed="1"/>
    <w:lsdException w:name="Table Columns 3" w:semiHidden="1" w:uiPriority="0" w:unhideWhenUsed="1"/>
    <w:lsdException w:name="Table Columns 4" w:semiHidden="1" w:uiPriority="0" w:unhideWhenUsed="1"/>
    <w:lsdException w:name="Table Columns 5" w:semiHidden="1" w:uiPriority="0" w:unhideWhenUsed="1"/>
    <w:lsdException w:name="Table Grid 1" w:semiHidden="1" w:uiPriority="0" w:unhideWhenUsed="1"/>
    <w:lsdException w:name="Table Grid 2" w:semiHidden="1" w:uiPriority="0" w:unhideWhenUsed="1"/>
    <w:lsdException w:name="Table Grid 3" w:semiHidden="1" w:uiPriority="0" w:unhideWhenUsed="1"/>
    <w:lsdException w:name="Table Grid 4" w:semiHidden="1" w:uiPriority="0" w:unhideWhenUsed="1"/>
    <w:lsdException w:name="Table Grid 5" w:semiHidden="1" w:uiPriority="0" w:unhideWhenUsed="1"/>
    <w:lsdException w:name="Table Grid 6" w:semiHidden="1" w:uiPriority="0" w:unhideWhenUsed="1"/>
    <w:lsdException w:name="Table Grid 7" w:semiHidden="1" w:uiPriority="0" w:unhideWhenUsed="1"/>
    <w:lsdException w:name="Table Grid 8" w:semiHidden="1" w:uiPriority="0" w:unhideWhenUsed="1"/>
    <w:lsdException w:name="Table List 1" w:semiHidden="1" w:uiPriority="0" w:unhideWhenUsed="1"/>
    <w:lsdException w:name="Table List 2" w:semiHidden="1" w:uiPriority="0" w:unhideWhenUsed="1"/>
    <w:lsdException w:name="Table List 3" w:semiHidden="1" w:uiPriority="0" w:unhideWhenUsed="1"/>
    <w:lsdException w:name="Table List 4" w:semiHidden="1" w:uiPriority="0" w:unhideWhenUsed="1"/>
    <w:lsdException w:name="Table List 5" w:semiHidden="1" w:uiPriority="0" w:unhideWhenUsed="1"/>
    <w:lsdException w:name="Table List 6" w:semiHidden="1" w:uiPriority="0" w:unhideWhenUsed="1"/>
    <w:lsdException w:name="Table List 7" w:semiHidden="1" w:uiPriority="0" w:unhideWhenUsed="1"/>
    <w:lsdException w:name="Table List 8" w:semiHidden="1" w:uiPriority="0" w:unhideWhenUsed="1"/>
    <w:lsdException w:name="Table 3D effects 1" w:semiHidden="1" w:uiPriority="0" w:unhideWhenUsed="1"/>
    <w:lsdException w:name="Table 3D effects 2" w:semiHidden="1" w:uiPriority="0" w:unhideWhenUsed="1"/>
    <w:lsdException w:name="Table 3D effects 3" w:semiHidden="1" w:uiPriority="0" w:unhideWhenUsed="1"/>
    <w:lsdException w:name="Table Contemporary" w:semiHidden="1" w:uiPriority="0" w:unhideWhenUsed="1"/>
    <w:lsdException w:name="Table Elegant" w:semiHidden="1" w:uiPriority="0" w:unhideWhenUsed="1"/>
    <w:lsdException w:name="Table Professional" w:semiHidden="1" w:uiPriority="0" w:unhideWhenUsed="1"/>
    <w:lsdException w:name="Table Subtle 1" w:semiHidden="1" w:uiPriority="0" w:unhideWhenUsed="1"/>
    <w:lsdException w:name="Table Subtle 2" w:semiHidden="1" w:uiPriority="0" w:unhideWhenUsed="1"/>
    <w:lsdException w:name="Table Web 1" w:semiHidden="1" w:uiPriority="0" w:unhideWhenUsed="1"/>
    <w:lsdException w:name="Table Web 2" w:semiHidden="1" w:uiPriority="0" w:unhideWhenUsed="1"/>
    <w:lsdException w:name="Table Web 3" w:semiHidden="1" w:uiPriority="0" w:unhideWhenUsed="1"/>
    <w:lsdException w:name="Balloon Text" w:semiHidden="1" w:uiPriority="0" w:unhideWhenUsed="1"/>
    <w:lsdException w:name="Table Grid" w:uiPriority="0"/>
    <w:lsdException w:name="Table Theme" w:semiHidden="1" w:uiPriority="0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07845"/>
  </w:style>
  <w:style w:type="paragraph" w:styleId="Heading1">
    <w:name w:val="heading 1"/>
    <w:basedOn w:val="Normal"/>
    <w:uiPriority w:val="7"/>
    <w:qFormat/>
    <w:rsid w:val="00C07845"/>
    <w:pPr>
      <w:contextualSpacing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uiPriority w:val="7"/>
    <w:qFormat/>
    <w:rsid w:val="00C07845"/>
    <w:pPr>
      <w:keepNext/>
      <w:contextualSpacing/>
      <w:outlineLvl w:val="1"/>
    </w:pPr>
    <w:rPr>
      <w:rFonts w:cs="Arial"/>
      <w:bCs/>
      <w:iCs/>
      <w:sz w:val="24"/>
      <w:szCs w:val="28"/>
    </w:rPr>
  </w:style>
  <w:style w:type="paragraph" w:styleId="Heading3">
    <w:name w:val="heading 3"/>
    <w:basedOn w:val="Normal"/>
    <w:next w:val="Normal"/>
    <w:uiPriority w:val="7"/>
    <w:semiHidden/>
    <w:unhideWhenUsed/>
    <w:qFormat/>
    <w:pPr>
      <w:keepNext/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7"/>
    <w:semiHidden/>
    <w:unhideWhenUsed/>
    <w:qFormat/>
    <w:rsid w:val="00753F9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7"/>
    <w:semiHidden/>
    <w:unhideWhenUsed/>
    <w:qFormat/>
    <w:rsid w:val="00753F9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7"/>
    <w:semiHidden/>
    <w:unhideWhenUsed/>
    <w:qFormat/>
    <w:rsid w:val="00753F9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7"/>
    <w:semiHidden/>
    <w:unhideWhenUsed/>
    <w:qFormat/>
    <w:rsid w:val="00753F9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7"/>
    <w:semiHidden/>
    <w:unhideWhenUsed/>
    <w:qFormat/>
    <w:rsid w:val="00753F9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7"/>
    <w:semiHidden/>
    <w:unhideWhenUsed/>
    <w:qFormat/>
    <w:rsid w:val="00753F9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uiPriority w:val="2"/>
    <w:unhideWhenUsed/>
    <w:qFormat/>
    <w:rsid w:val="00C56017"/>
    <w:pPr>
      <w:spacing w:before="60" w:after="480"/>
      <w:contextualSpacing/>
      <w:jc w:val="right"/>
    </w:p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8"/>
    <w:qFormat/>
    <w:rsid w:val="00C07845"/>
    <w:pPr>
      <w:numPr>
        <w:numId w:val="15"/>
      </w:numPr>
      <w:spacing w:after="240"/>
      <w:contextualSpacing/>
    </w:pPr>
  </w:style>
  <w:style w:type="paragraph" w:styleId="BalloonText">
    <w:name w:val="Balloon Text"/>
    <w:basedOn w:val="Normal"/>
    <w:uiPriority w:val="7"/>
    <w:semiHidden/>
    <w:unhideWhenUsed/>
    <w:rPr>
      <w:rFonts w:ascii="Tahoma" w:hAnsi="Tahoma" w:cs="Tahoma"/>
      <w:szCs w:val="16"/>
    </w:rPr>
  </w:style>
  <w:style w:type="character" w:styleId="PlaceholderText">
    <w:name w:val="Placeholder Text"/>
    <w:basedOn w:val="DefaultParagraphFont"/>
    <w:uiPriority w:val="99"/>
    <w:semiHidden/>
    <w:rsid w:val="00EF253E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rsid w:val="00250D3B"/>
    <w:pPr>
      <w:spacing w:after="0"/>
      <w:jc w:val="right"/>
    </w:pPr>
    <w:rPr>
      <w:rFonts w:asciiTheme="majorHAnsi" w:eastAsiaTheme="majorEastAsia" w:hAnsiTheme="majorHAnsi"/>
    </w:rPr>
  </w:style>
  <w:style w:type="character" w:customStyle="1" w:styleId="FooterChar">
    <w:name w:val="Footer Char"/>
    <w:basedOn w:val="DefaultParagraphFont"/>
    <w:link w:val="Footer"/>
    <w:uiPriority w:val="99"/>
    <w:rsid w:val="00250D3B"/>
    <w:rPr>
      <w:rFonts w:asciiTheme="majorHAnsi" w:eastAsiaTheme="majorEastAsia" w:hAnsiTheme="majorHAnsi"/>
    </w:rPr>
  </w:style>
  <w:style w:type="paragraph" w:customStyle="1" w:styleId="Footer-Bold">
    <w:name w:val="Footer - Bold"/>
    <w:basedOn w:val="Footer"/>
    <w:link w:val="Footer-BoldChar"/>
    <w:uiPriority w:val="99"/>
    <w:rPr>
      <w:b/>
    </w:rPr>
  </w:style>
  <w:style w:type="character" w:customStyle="1" w:styleId="Footer-BoldChar">
    <w:name w:val="Footer - Bold Char"/>
    <w:basedOn w:val="FooterChar"/>
    <w:link w:val="Footer-Bold"/>
    <w:uiPriority w:val="99"/>
    <w:rPr>
      <w:rFonts w:asciiTheme="majorHAnsi" w:eastAsiaTheme="majorEastAsia" w:hAnsiTheme="majorHAnsi"/>
      <w:b/>
    </w:rPr>
  </w:style>
  <w:style w:type="paragraph" w:styleId="Title">
    <w:name w:val="Title"/>
    <w:basedOn w:val="Normal"/>
    <w:link w:val="TitleChar"/>
    <w:uiPriority w:val="1"/>
    <w:qFormat/>
    <w:rsid w:val="00250D3B"/>
    <w:pPr>
      <w:pBdr>
        <w:bottom w:val="single" w:sz="4" w:space="1" w:color="000000" w:themeColor="text1"/>
      </w:pBdr>
      <w:spacing w:after="0"/>
      <w:contextualSpacing/>
      <w:jc w:val="right"/>
    </w:pPr>
    <w:rPr>
      <w:rFonts w:asciiTheme="majorHAnsi" w:eastAsiaTheme="majorEastAsia" w:hAnsiTheme="majorHAnsi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250D3B"/>
    <w:rPr>
      <w:rFonts w:asciiTheme="majorHAnsi" w:eastAsiaTheme="majorEastAsia" w:hAnsiTheme="majorHAnsi" w:cstheme="majorBidi"/>
      <w:b/>
      <w:kern w:val="28"/>
      <w:sz w:val="32"/>
      <w:szCs w:val="56"/>
    </w:rPr>
  </w:style>
  <w:style w:type="paragraph" w:styleId="Bibliography">
    <w:name w:val="Bibliography"/>
    <w:basedOn w:val="Normal"/>
    <w:next w:val="Normal"/>
    <w:uiPriority w:val="37"/>
    <w:semiHidden/>
    <w:unhideWhenUsed/>
    <w:rsid w:val="00753F92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EF253E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EF253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EF253E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EF253E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EF253E"/>
    <w:rPr>
      <w:b/>
      <w:bCs/>
      <w:caps w:val="0"/>
      <w:smallCaps/>
      <w:color w:val="365F91" w:themeColor="accent1" w:themeShade="BF"/>
      <w:spacing w:val="5"/>
    </w:rPr>
  </w:style>
  <w:style w:type="paragraph" w:styleId="BlockText">
    <w:name w:val="Block Text"/>
    <w:basedOn w:val="Normal"/>
    <w:uiPriority w:val="7"/>
    <w:semiHidden/>
    <w:unhideWhenUsed/>
    <w:rsid w:val="00EF253E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7"/>
    <w:semiHidden/>
    <w:unhideWhenUsed/>
    <w:rsid w:val="00753F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7"/>
    <w:semiHidden/>
    <w:rsid w:val="00753F92"/>
  </w:style>
  <w:style w:type="paragraph" w:styleId="BodyText2">
    <w:name w:val="Body Text 2"/>
    <w:basedOn w:val="Normal"/>
    <w:link w:val="BodyText2Char"/>
    <w:uiPriority w:val="7"/>
    <w:semiHidden/>
    <w:unhideWhenUsed/>
    <w:rsid w:val="00753F92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7"/>
    <w:semiHidden/>
    <w:rsid w:val="00753F92"/>
  </w:style>
  <w:style w:type="paragraph" w:styleId="BodyText3">
    <w:name w:val="Body Text 3"/>
    <w:basedOn w:val="Normal"/>
    <w:link w:val="BodyText3Char"/>
    <w:uiPriority w:val="7"/>
    <w:semiHidden/>
    <w:unhideWhenUsed/>
    <w:rsid w:val="00753F9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7"/>
    <w:semiHidden/>
    <w:rsid w:val="00753F9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7"/>
    <w:semiHidden/>
    <w:rsid w:val="00753F92"/>
  </w:style>
  <w:style w:type="paragraph" w:styleId="BodyTextIndent">
    <w:name w:val="Body Text Indent"/>
    <w:basedOn w:val="Normal"/>
    <w:link w:val="BodyTextIndentChar"/>
    <w:uiPriority w:val="7"/>
    <w:semiHidden/>
    <w:unhideWhenUsed/>
    <w:rsid w:val="00753F9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7"/>
    <w:semiHidden/>
    <w:rsid w:val="00753F92"/>
  </w:style>
  <w:style w:type="paragraph" w:styleId="BodyTextFirstIndent2">
    <w:name w:val="Body Text First Indent 2"/>
    <w:basedOn w:val="BodyTextIndent"/>
    <w:link w:val="BodyTextFirstIndent2Char"/>
    <w:uiPriority w:val="7"/>
    <w:semiHidden/>
    <w:unhideWhenUsed/>
    <w:rsid w:val="00753F92"/>
    <w:pPr>
      <w:spacing w:after="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7"/>
    <w:semiHidden/>
    <w:rsid w:val="00753F92"/>
  </w:style>
  <w:style w:type="paragraph" w:styleId="BodyTextIndent2">
    <w:name w:val="Body Text Indent 2"/>
    <w:basedOn w:val="Normal"/>
    <w:link w:val="BodyTextIndent2Char"/>
    <w:uiPriority w:val="7"/>
    <w:semiHidden/>
    <w:unhideWhenUsed/>
    <w:rsid w:val="00753F92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7"/>
    <w:semiHidden/>
    <w:rsid w:val="00753F92"/>
  </w:style>
  <w:style w:type="paragraph" w:styleId="BodyTextIndent3">
    <w:name w:val="Body Text Indent 3"/>
    <w:basedOn w:val="Normal"/>
    <w:link w:val="BodyTextIndent3Char"/>
    <w:uiPriority w:val="7"/>
    <w:semiHidden/>
    <w:unhideWhenUsed/>
    <w:rsid w:val="00753F9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7"/>
    <w:semiHidden/>
    <w:rsid w:val="00753F9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753F92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7"/>
    <w:semiHidden/>
    <w:unhideWhenUsed/>
    <w:qFormat/>
    <w:rsid w:val="00753F92"/>
    <w:pPr>
      <w:spacing w:after="200" w:line="240" w:lineRule="auto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7"/>
    <w:semiHidden/>
    <w:rsid w:val="00753F92"/>
  </w:style>
  <w:style w:type="table" w:styleId="ColorfulGrid">
    <w:name w:val="Colorful Grid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753F92"/>
    <w:pPr>
      <w:spacing w:after="0" w:line="240" w:lineRule="auto"/>
    </w:p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7"/>
    <w:semiHidden/>
    <w:unhideWhenUsed/>
    <w:rsid w:val="00753F9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7"/>
    <w:semiHidden/>
    <w:unhideWhenUsed/>
    <w:rsid w:val="00753F9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7"/>
    <w:semiHidden/>
    <w:rsid w:val="00753F9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7"/>
    <w:semiHidden/>
    <w:unhideWhenUsed/>
    <w:rsid w:val="00753F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7"/>
    <w:semiHidden/>
    <w:rsid w:val="00753F9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7"/>
    <w:semiHidden/>
    <w:unhideWhenUsed/>
    <w:rsid w:val="00753F92"/>
  </w:style>
  <w:style w:type="character" w:customStyle="1" w:styleId="DateChar">
    <w:name w:val="Date Char"/>
    <w:basedOn w:val="DefaultParagraphFont"/>
    <w:link w:val="Date"/>
    <w:uiPriority w:val="7"/>
    <w:semiHidden/>
    <w:rsid w:val="00753F92"/>
  </w:style>
  <w:style w:type="paragraph" w:styleId="DocumentMap">
    <w:name w:val="Document Map"/>
    <w:basedOn w:val="Normal"/>
    <w:link w:val="DocumentMapChar"/>
    <w:uiPriority w:val="7"/>
    <w:semiHidden/>
    <w:unhideWhenUsed/>
    <w:rsid w:val="00753F9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7"/>
    <w:semiHidden/>
    <w:rsid w:val="00753F9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7"/>
    <w:semiHidden/>
    <w:unhideWhenUsed/>
    <w:rsid w:val="00753F92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7"/>
    <w:semiHidden/>
    <w:rsid w:val="00753F92"/>
  </w:style>
  <w:style w:type="character" w:styleId="Emphasis">
    <w:name w:val="Emphasis"/>
    <w:basedOn w:val="DefaultParagraphFont"/>
    <w:uiPriority w:val="7"/>
    <w:semiHidden/>
    <w:unhideWhenUsed/>
    <w:qFormat/>
    <w:rsid w:val="00753F92"/>
    <w:rPr>
      <w:i/>
      <w:iCs/>
    </w:rPr>
  </w:style>
  <w:style w:type="character" w:styleId="EndnoteReference">
    <w:name w:val="end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EndnoteText">
    <w:name w:val="endnote text"/>
    <w:basedOn w:val="Normal"/>
    <w:link w:val="End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7"/>
    <w:semiHidden/>
    <w:rsid w:val="00753F92"/>
    <w:rPr>
      <w:szCs w:val="20"/>
    </w:rPr>
  </w:style>
  <w:style w:type="paragraph" w:styleId="EnvelopeAddress">
    <w:name w:val="envelope address"/>
    <w:basedOn w:val="Normal"/>
    <w:uiPriority w:val="7"/>
    <w:semiHidden/>
    <w:unhideWhenUsed/>
    <w:rsid w:val="00753F9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7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7"/>
    <w:semiHidden/>
    <w:unhideWhenUsed/>
    <w:rsid w:val="00753F92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7"/>
    <w:semiHidden/>
    <w:unhideWhenUsed/>
    <w:rsid w:val="00753F92"/>
    <w:rPr>
      <w:vertAlign w:val="superscript"/>
    </w:rPr>
  </w:style>
  <w:style w:type="paragraph" w:styleId="FootnoteText">
    <w:name w:val="footnote text"/>
    <w:basedOn w:val="Normal"/>
    <w:link w:val="FootnoteTextChar"/>
    <w:uiPriority w:val="7"/>
    <w:semiHidden/>
    <w:unhideWhenUsed/>
    <w:rsid w:val="00753F9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7"/>
    <w:semiHidden/>
    <w:rsid w:val="00753F92"/>
    <w:rPr>
      <w:szCs w:val="20"/>
    </w:rPr>
  </w:style>
  <w:style w:type="table" w:styleId="GridTable1Light">
    <w:name w:val="Grid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7"/>
    <w:semiHidden/>
    <w:rsid w:val="00753F9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7"/>
    <w:semiHidden/>
    <w:rsid w:val="00753F9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7"/>
    <w:semiHidden/>
    <w:rsid w:val="00753F9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7"/>
    <w:semiHidden/>
    <w:rsid w:val="00753F9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7"/>
    <w:semiHidden/>
    <w:rsid w:val="00753F9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7"/>
    <w:semiHidden/>
    <w:rsid w:val="00753F9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7"/>
    <w:semiHidden/>
    <w:unhideWhenUsed/>
    <w:rsid w:val="00753F92"/>
  </w:style>
  <w:style w:type="paragraph" w:styleId="HTMLAddress">
    <w:name w:val="HTML Address"/>
    <w:basedOn w:val="Normal"/>
    <w:link w:val="HTMLAddressChar"/>
    <w:uiPriority w:val="7"/>
    <w:semiHidden/>
    <w:unhideWhenUsed/>
    <w:rsid w:val="00753F92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7"/>
    <w:semiHidden/>
    <w:rsid w:val="00753F92"/>
    <w:rPr>
      <w:i/>
      <w:iCs/>
    </w:rPr>
  </w:style>
  <w:style w:type="character" w:styleId="HTMLCite">
    <w:name w:val="HTML Cite"/>
    <w:basedOn w:val="DefaultParagraphFont"/>
    <w:uiPriority w:val="7"/>
    <w:semiHidden/>
    <w:unhideWhenUsed/>
    <w:rsid w:val="00753F92"/>
    <w:rPr>
      <w:i/>
      <w:iCs/>
    </w:rPr>
  </w:style>
  <w:style w:type="character" w:styleId="HTMLCode">
    <w:name w:val="HTML Code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7"/>
    <w:semiHidden/>
    <w:unhideWhenUsed/>
    <w:rsid w:val="00753F92"/>
    <w:rPr>
      <w:i/>
      <w:iCs/>
    </w:rPr>
  </w:style>
  <w:style w:type="character" w:styleId="HTMLKeyboard">
    <w:name w:val="HTML Keyboard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7"/>
    <w:semiHidden/>
    <w:rsid w:val="00753F9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7"/>
    <w:semiHidden/>
    <w:unhideWhenUsed/>
    <w:rsid w:val="00753F92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7"/>
    <w:semiHidden/>
    <w:unhideWhenUsed/>
    <w:rsid w:val="00753F9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7"/>
    <w:semiHidden/>
    <w:unhideWhenUsed/>
    <w:rsid w:val="00753F92"/>
    <w:rPr>
      <w:i/>
      <w:iCs/>
    </w:rPr>
  </w:style>
  <w:style w:type="character" w:styleId="Hyperlink">
    <w:name w:val="Hyperlink"/>
    <w:basedOn w:val="DefaultParagraphFont"/>
    <w:uiPriority w:val="7"/>
    <w:unhideWhenUsed/>
    <w:rsid w:val="00AF1D7E"/>
    <w:rPr>
      <w:color w:val="auto"/>
      <w:u w:val="none"/>
    </w:rPr>
  </w:style>
  <w:style w:type="paragraph" w:styleId="Index1">
    <w:name w:val="index 1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7"/>
    <w:semiHidden/>
    <w:unhideWhenUsed/>
    <w:rsid w:val="00753F92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7"/>
    <w:semiHidden/>
    <w:unhideWhenUsed/>
    <w:rsid w:val="00753F92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61F6D"/>
    <w:rPr>
      <w:i/>
      <w:iCs/>
      <w:color w:val="365F91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753F9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7"/>
    <w:semiHidden/>
    <w:unhideWhenUsed/>
    <w:rsid w:val="00753F92"/>
  </w:style>
  <w:style w:type="paragraph" w:styleId="List">
    <w:name w:val="List"/>
    <w:basedOn w:val="Normal"/>
    <w:uiPriority w:val="7"/>
    <w:semiHidden/>
    <w:unhideWhenUsed/>
    <w:rsid w:val="00753F92"/>
    <w:pPr>
      <w:ind w:left="360" w:hanging="360"/>
      <w:contextualSpacing/>
    </w:pPr>
  </w:style>
  <w:style w:type="paragraph" w:styleId="List2">
    <w:name w:val="List 2"/>
    <w:basedOn w:val="Normal"/>
    <w:uiPriority w:val="7"/>
    <w:semiHidden/>
    <w:unhideWhenUsed/>
    <w:rsid w:val="00753F92"/>
    <w:pPr>
      <w:ind w:left="720" w:hanging="360"/>
      <w:contextualSpacing/>
    </w:pPr>
  </w:style>
  <w:style w:type="paragraph" w:styleId="List3">
    <w:name w:val="List 3"/>
    <w:basedOn w:val="Normal"/>
    <w:uiPriority w:val="7"/>
    <w:semiHidden/>
    <w:unhideWhenUsed/>
    <w:rsid w:val="00753F92"/>
    <w:pPr>
      <w:ind w:left="1080" w:hanging="360"/>
      <w:contextualSpacing/>
    </w:pPr>
  </w:style>
  <w:style w:type="paragraph" w:styleId="List4">
    <w:name w:val="List 4"/>
    <w:basedOn w:val="Normal"/>
    <w:uiPriority w:val="7"/>
    <w:semiHidden/>
    <w:unhideWhenUsed/>
    <w:rsid w:val="00753F92"/>
    <w:pPr>
      <w:ind w:left="1440" w:hanging="360"/>
      <w:contextualSpacing/>
    </w:pPr>
  </w:style>
  <w:style w:type="paragraph" w:styleId="List5">
    <w:name w:val="List 5"/>
    <w:basedOn w:val="Normal"/>
    <w:uiPriority w:val="7"/>
    <w:semiHidden/>
    <w:unhideWhenUsed/>
    <w:rsid w:val="00753F92"/>
    <w:pPr>
      <w:ind w:left="1800" w:hanging="360"/>
      <w:contextualSpacing/>
    </w:pPr>
  </w:style>
  <w:style w:type="paragraph" w:styleId="ListBullet2">
    <w:name w:val="List Bullet 2"/>
    <w:basedOn w:val="Normal"/>
    <w:uiPriority w:val="7"/>
    <w:semiHidden/>
    <w:unhideWhenUsed/>
    <w:rsid w:val="00753F92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7"/>
    <w:semiHidden/>
    <w:unhideWhenUsed/>
    <w:rsid w:val="00753F92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7"/>
    <w:semiHidden/>
    <w:unhideWhenUsed/>
    <w:rsid w:val="00753F92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7"/>
    <w:semiHidden/>
    <w:unhideWhenUsed/>
    <w:rsid w:val="00753F92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7"/>
    <w:semiHidden/>
    <w:unhideWhenUsed/>
    <w:rsid w:val="00753F92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7"/>
    <w:semiHidden/>
    <w:unhideWhenUsed/>
    <w:rsid w:val="00753F92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7"/>
    <w:semiHidden/>
    <w:unhideWhenUsed/>
    <w:rsid w:val="00753F92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7"/>
    <w:semiHidden/>
    <w:unhideWhenUsed/>
    <w:rsid w:val="00753F92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7"/>
    <w:semiHidden/>
    <w:unhideWhenUsed/>
    <w:rsid w:val="00753F92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qFormat/>
    <w:rsid w:val="00C07845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7"/>
    <w:semiHidden/>
    <w:unhideWhenUsed/>
    <w:rsid w:val="00753F92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7"/>
    <w:semiHidden/>
    <w:unhideWhenUsed/>
    <w:rsid w:val="00753F92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7"/>
    <w:semiHidden/>
    <w:unhideWhenUsed/>
    <w:rsid w:val="00753F92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7"/>
    <w:semiHidden/>
    <w:unhideWhenUsed/>
    <w:rsid w:val="00753F92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753F92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753F9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753F9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753F9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753F92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753F92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753F9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753F92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7"/>
    <w:semiHidden/>
    <w:unhideWhenUsed/>
    <w:rsid w:val="00753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7"/>
    <w:semiHidden/>
    <w:rsid w:val="00753F9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753F92"/>
    <w:pPr>
      <w:spacing w:after="0" w:line="240" w:lineRule="auto"/>
    </w:pPr>
    <w:rPr>
      <w:rFonts w:asciiTheme="majorHAnsi" w:eastAsiaTheme="majorEastAsia" w:hAnsiTheme="majorHAnsi" w:cstheme="majorBidi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753F9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753F92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7"/>
    <w:semiHidden/>
    <w:unhideWhenUsed/>
    <w:rsid w:val="00753F9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7"/>
    <w:semiHidden/>
    <w:rsid w:val="00753F9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753F92"/>
    <w:pPr>
      <w:spacing w:after="0" w:line="240" w:lineRule="auto"/>
    </w:pPr>
  </w:style>
  <w:style w:type="paragraph" w:styleId="NormalWeb">
    <w:name w:val="Normal (Web)"/>
    <w:basedOn w:val="Normal"/>
    <w:uiPriority w:val="7"/>
    <w:semiHidden/>
    <w:unhideWhenUsed/>
    <w:rsid w:val="00753F92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7"/>
    <w:semiHidden/>
    <w:unhideWhenUsed/>
    <w:rsid w:val="00753F92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7"/>
    <w:semiHidden/>
    <w:unhideWhenUsed/>
    <w:rsid w:val="00753F92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7"/>
    <w:semiHidden/>
    <w:rsid w:val="00753F92"/>
  </w:style>
  <w:style w:type="character" w:styleId="PageNumber">
    <w:name w:val="page number"/>
    <w:basedOn w:val="DefaultParagraphFont"/>
    <w:uiPriority w:val="7"/>
    <w:semiHidden/>
    <w:unhideWhenUsed/>
    <w:rsid w:val="00753F92"/>
  </w:style>
  <w:style w:type="table" w:styleId="PlainTable1">
    <w:name w:val="Plain Table 1"/>
    <w:basedOn w:val="TableNormal"/>
    <w:uiPriority w:val="41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53F9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753F9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7"/>
    <w:semiHidden/>
    <w:unhideWhenUsed/>
    <w:rsid w:val="00753F9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7"/>
    <w:semiHidden/>
    <w:rsid w:val="00753F92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7"/>
    <w:semiHidden/>
    <w:unhideWhenUsed/>
    <w:rsid w:val="00753F92"/>
  </w:style>
  <w:style w:type="character" w:customStyle="1" w:styleId="SalutationChar">
    <w:name w:val="Salutation Char"/>
    <w:basedOn w:val="DefaultParagraphFont"/>
    <w:link w:val="Salutation"/>
    <w:uiPriority w:val="7"/>
    <w:semiHidden/>
    <w:rsid w:val="00753F92"/>
  </w:style>
  <w:style w:type="paragraph" w:styleId="Signature">
    <w:name w:val="Signature"/>
    <w:basedOn w:val="Normal"/>
    <w:link w:val="SignatureChar"/>
    <w:uiPriority w:val="7"/>
    <w:semiHidden/>
    <w:unhideWhenUsed/>
    <w:rsid w:val="00753F92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7"/>
    <w:semiHidden/>
    <w:rsid w:val="00753F92"/>
  </w:style>
  <w:style w:type="character" w:styleId="SmartHyperlink">
    <w:name w:val="Smart Hyperlink"/>
    <w:basedOn w:val="DefaultParagraphFont"/>
    <w:uiPriority w:val="99"/>
    <w:semiHidden/>
    <w:unhideWhenUsed/>
    <w:rsid w:val="00753F92"/>
    <w:rPr>
      <w:u w:val="dotted"/>
    </w:rPr>
  </w:style>
  <w:style w:type="character" w:styleId="Strong">
    <w:name w:val="Strong"/>
    <w:basedOn w:val="DefaultParagraphFont"/>
    <w:uiPriority w:val="7"/>
    <w:semiHidden/>
    <w:unhideWhenUsed/>
    <w:qFormat/>
    <w:rsid w:val="00753F92"/>
    <w:rPr>
      <w:b/>
      <w:bCs/>
    </w:rPr>
  </w:style>
  <w:style w:type="paragraph" w:styleId="Subtitle">
    <w:name w:val="Subtitle"/>
    <w:basedOn w:val="Normal"/>
    <w:link w:val="SubtitleChar"/>
    <w:uiPriority w:val="7"/>
    <w:semiHidden/>
    <w:unhideWhenUsed/>
    <w:qFormat/>
    <w:rsid w:val="00C07845"/>
    <w:pPr>
      <w:numPr>
        <w:ilvl w:val="1"/>
      </w:numPr>
      <w:spacing w:after="160"/>
      <w:contextualSpacing/>
    </w:pPr>
    <w:rPr>
      <w:rFonts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7"/>
    <w:semiHidden/>
    <w:rsid w:val="00C07845"/>
    <w:rPr>
      <w:rFonts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753F92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753F92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753F9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753F9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753F9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753F9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753F9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753F9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753F9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753F9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753F9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753F9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753F9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753F9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753F9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753F9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753F9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753F9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753F9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753F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753F9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753F9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753F9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753F9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753F9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7"/>
    <w:semiHidden/>
    <w:unhideWhenUsed/>
    <w:rsid w:val="00753F92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7"/>
    <w:semiHidden/>
    <w:unhideWhenUsed/>
    <w:rsid w:val="00753F92"/>
    <w:pPr>
      <w:spacing w:after="0"/>
    </w:pPr>
  </w:style>
  <w:style w:type="table" w:styleId="TableProfessional">
    <w:name w:val="Table Professional"/>
    <w:basedOn w:val="TableNormal"/>
    <w:semiHidden/>
    <w:unhideWhenUsed/>
    <w:rsid w:val="00753F9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753F9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753F9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753F9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753F9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753F9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753F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753F9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753F9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7"/>
    <w:semiHidden/>
    <w:unhideWhenUsed/>
    <w:rsid w:val="00753F9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7"/>
    <w:semiHidden/>
    <w:unhideWhenUsed/>
    <w:rsid w:val="00753F92"/>
    <w:pPr>
      <w:spacing w:after="100"/>
    </w:pPr>
  </w:style>
  <w:style w:type="paragraph" w:styleId="TOC2">
    <w:name w:val="toc 2"/>
    <w:basedOn w:val="Normal"/>
    <w:next w:val="Normal"/>
    <w:autoRedefine/>
    <w:uiPriority w:val="7"/>
    <w:semiHidden/>
    <w:unhideWhenUsed/>
    <w:rsid w:val="00753F9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7"/>
    <w:semiHidden/>
    <w:unhideWhenUsed/>
    <w:rsid w:val="00753F9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7"/>
    <w:semiHidden/>
    <w:unhideWhenUsed/>
    <w:rsid w:val="00753F9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7"/>
    <w:semiHidden/>
    <w:unhideWhenUsed/>
    <w:rsid w:val="00753F9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7"/>
    <w:semiHidden/>
    <w:unhideWhenUsed/>
    <w:rsid w:val="00753F9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7"/>
    <w:semiHidden/>
    <w:unhideWhenUsed/>
    <w:rsid w:val="00753F9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7"/>
    <w:semiHidden/>
    <w:unhideWhenUsed/>
    <w:rsid w:val="00753F9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7"/>
    <w:semiHidden/>
    <w:unhideWhenUsed/>
    <w:rsid w:val="00753F92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31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53F92"/>
    <w:rPr>
      <w:color w:val="808080"/>
      <w:shd w:val="clear" w:color="auto" w:fill="E6E6E6"/>
    </w:rPr>
  </w:style>
  <w:style w:type="table" w:customStyle="1" w:styleId="Style1">
    <w:name w:val="Style1"/>
    <w:basedOn w:val="TableNormal"/>
    <w:uiPriority w:val="99"/>
    <w:rsid w:val="006C02CD"/>
    <w:pPr>
      <w:spacing w:after="0" w:line="240" w:lineRule="auto"/>
    </w:pPr>
    <w:tblPr>
      <w:tblStyleRowBandSize w:val="1"/>
    </w:tblPr>
    <w:tcPr>
      <w:shd w:val="clear" w:color="auto" w:fill="FFFFFF" w:themeFill="background1"/>
    </w:tc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ackground-details">
    <w:name w:val="background-details"/>
    <w:basedOn w:val="DefaultParagraphFont"/>
    <w:rsid w:val="00A554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6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penguinrandomhouse.com/signet-essay-contest-winner-2017-gerard-mijares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jedmijares/Battleship-Handheld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jedmijares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g-mijares/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mij\AppData\Roaming\Microsoft\Templates\Functional%20resume%20(Minimalist%20design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ami227@uky.ed</CompanyPhone>
  <CompanyFax/>
  <CompanyEmail>(812)-217-2160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9E9241-77EF-4DD2-8BD6-3F2AFA148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Functional resume (Minimalist design).dotx</Template>
  <TotalTime>12</TotalTime>
  <Pages>1</Pages>
  <Words>367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Jed Mijares</dc:creator>
  <cp:keywords>Gerard (Jed) Mijares</cp:keywords>
  <dc:description/>
  <cp:lastModifiedBy>Jed Mijares</cp:lastModifiedBy>
  <cp:revision>14</cp:revision>
  <cp:lastPrinted>2019-11-01T02:24:00Z</cp:lastPrinted>
  <dcterms:created xsi:type="dcterms:W3CDTF">2019-11-15T00:26:00Z</dcterms:created>
  <dcterms:modified xsi:type="dcterms:W3CDTF">2019-11-16T01:51:00Z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TC061997201033</vt:lpwstr>
  </property>
  <property fmtid="{D5CDD505-2E9C-101B-9397-08002B2CF9AE}" pid="3" name="ContentTypeId">
    <vt:lpwstr>0x010100AA3F7D94069FF64A86F7DFF56D60E3BE</vt:lpwstr>
  </property>
</Properties>
</file>